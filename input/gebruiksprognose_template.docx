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6312" w:rsidRDefault="00136312" w:rsidP="00136312">
      <w:pPr>
        <w:pStyle w:val="Bodytekst"/>
      </w:pP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672EA2" w:rsidTr="00494BD6">
        <w:tc>
          <w:tcPr>
            <w:tcW w:w="9344" w:type="dxa"/>
          </w:tcPr>
          <w:p w:rsidR="00672EA2" w:rsidRDefault="00672EA2" w:rsidP="00136312">
            <w:pPr>
              <w:pStyle w:val="Bodytekst"/>
            </w:pPr>
          </w:p>
        </w:tc>
      </w:tr>
    </w:tbl>
    <w:p w:rsidR="00136312" w:rsidRPr="00136312" w:rsidRDefault="00136312" w:rsidP="00C522BE">
      <w:pPr>
        <w:pStyle w:val="Bijschrift"/>
        <w:jc w:val="center"/>
      </w:pPr>
      <w:r>
        <w:t xml:space="preserve">Figuur </w:t>
      </w:r>
      <w:r w:rsidR="00595842">
        <w:fldChar w:fldCharType="begin"/>
      </w:r>
      <w:r w:rsidR="00595842">
        <w:instrText xml:space="preserve"> SEQ Figuur \* ARABIC </w:instrText>
      </w:r>
      <w:r w:rsidR="00595842">
        <w:fldChar w:fldCharType="separate"/>
      </w:r>
      <w:r w:rsidR="00595842">
        <w:rPr>
          <w:noProof/>
        </w:rPr>
        <w:t>1</w:t>
      </w:r>
      <w:r w:rsidR="00595842">
        <w:rPr>
          <w:noProof/>
        </w:rPr>
        <w:fldChar w:fldCharType="end"/>
      </w:r>
      <w:r>
        <w:t>: Ontwikkeling van het aantal vlliegbewegingen.</w:t>
      </w:r>
    </w:p>
    <w:p w:rsidR="00C522BE" w:rsidRDefault="00C522BE">
      <w:pPr>
        <w:rPr>
          <w:rFonts w:ascii="Frutiger for Schiphol Bold" w:hAnsi="Frutiger for Schiphol Bold"/>
          <w:iCs/>
          <w:color w:val="141251"/>
          <w:sz w:val="18"/>
          <w:szCs w:val="18"/>
        </w:rPr>
      </w:pPr>
      <w:r>
        <w:br w:type="page"/>
      </w:r>
    </w:p>
    <w:p w:rsidR="00136312" w:rsidRDefault="00136312" w:rsidP="00136312">
      <w:pPr>
        <w:pStyle w:val="Bijschrift"/>
        <w:keepNext/>
        <w:jc w:val="center"/>
      </w:pPr>
      <w:r>
        <w:lastRenderedPageBreak/>
        <w:t xml:space="preserve">Tabel </w:t>
      </w:r>
      <w:r w:rsidR="00595842">
        <w:fldChar w:fldCharType="begin"/>
      </w:r>
      <w:r w:rsidR="00595842">
        <w:instrText xml:space="preserve"> SEQ Tabel \* ARABIC </w:instrText>
      </w:r>
      <w:r w:rsidR="00595842">
        <w:fldChar w:fldCharType="separate"/>
      </w:r>
      <w:r w:rsidR="00595842">
        <w:rPr>
          <w:noProof/>
        </w:rPr>
        <w:t>1</w:t>
      </w:r>
      <w:r w:rsidR="00595842">
        <w:rPr>
          <w:noProof/>
        </w:rPr>
        <w:fldChar w:fldCharType="end"/>
      </w:r>
      <w:r>
        <w:t>: Aantallen starts en landingen in het gebruiksjaar 2018.</w:t>
      </w:r>
    </w:p>
    <w:p w:rsidR="00AC5F31" w:rsidRPr="00AC5F31" w:rsidRDefault="00AC5F31" w:rsidP="00AC5F31">
      <w:pPr>
        <w:pStyle w:val="Bodytekst"/>
      </w:pPr>
    </w:p>
    <w:tbl>
      <w:tblPr>
        <w:tblW w:w="5374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672"/>
        <w:gridCol w:w="1577"/>
        <w:gridCol w:w="1028"/>
        <w:gridCol w:w="1097"/>
      </w:tblGrid>
      <w:tr w:rsidR="009B00BA" w:rsidRPr="00273EAB" w:rsidTr="009B00BA">
        <w:trPr>
          <w:trHeight w:val="61"/>
          <w:jc w:val="center"/>
        </w:trPr>
        <w:tc>
          <w:tcPr>
            <w:tcW w:w="1672" w:type="dxa"/>
            <w:tcBorders>
              <w:top w:val="single" w:sz="12" w:space="0" w:color="1B60DB"/>
              <w:left w:val="nil"/>
              <w:bottom w:val="single" w:sz="4" w:space="0" w:color="1B60DB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9B00BA" w:rsidRPr="00273EAB" w:rsidRDefault="009B00BA" w:rsidP="004E6449">
            <w:pPr>
              <w:pStyle w:val="Stijl2"/>
              <w:rPr>
                <w:rFonts w:ascii="Arial" w:eastAsia="Times New Roman" w:hAnsi="Arial"/>
                <w:sz w:val="36"/>
                <w:szCs w:val="36"/>
              </w:rPr>
            </w:pPr>
          </w:p>
        </w:tc>
        <w:tc>
          <w:tcPr>
            <w:tcW w:w="1577" w:type="dxa"/>
            <w:tcBorders>
              <w:top w:val="single" w:sz="12" w:space="0" w:color="1B60DB"/>
              <w:left w:val="nil"/>
              <w:bottom w:val="single" w:sz="4" w:space="0" w:color="1B60DB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9B00BA" w:rsidRPr="00273EAB" w:rsidRDefault="009B00BA" w:rsidP="00273EAB">
            <w:pPr>
              <w:spacing w:after="0" w:line="342" w:lineRule="exact"/>
              <w:jc w:val="right"/>
              <w:rPr>
                <w:rFonts w:ascii="Arial" w:eastAsia="Times New Roman" w:hAnsi="Arial" w:cs="Arial"/>
                <w:sz w:val="36"/>
                <w:szCs w:val="36"/>
                <w:lang w:eastAsia="nl-NL"/>
              </w:rPr>
            </w:pPr>
          </w:p>
        </w:tc>
        <w:tc>
          <w:tcPr>
            <w:tcW w:w="1028" w:type="dxa"/>
            <w:tcBorders>
              <w:top w:val="single" w:sz="12" w:space="0" w:color="1B60DB"/>
              <w:left w:val="nil"/>
              <w:bottom w:val="single" w:sz="4" w:space="0" w:color="1B60DB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9B00BA" w:rsidRPr="00273EAB" w:rsidRDefault="009B00BA" w:rsidP="00273EAB">
            <w:pPr>
              <w:spacing w:after="0" w:line="342" w:lineRule="exact"/>
              <w:jc w:val="right"/>
              <w:rPr>
                <w:rFonts w:ascii="Arial" w:eastAsia="Times New Roman" w:hAnsi="Arial" w:cs="Arial"/>
                <w:sz w:val="36"/>
                <w:szCs w:val="36"/>
                <w:lang w:eastAsia="nl-NL"/>
              </w:rPr>
            </w:pPr>
          </w:p>
        </w:tc>
        <w:tc>
          <w:tcPr>
            <w:tcW w:w="1097" w:type="dxa"/>
            <w:tcBorders>
              <w:top w:val="single" w:sz="12" w:space="0" w:color="1B60DB"/>
              <w:left w:val="nil"/>
              <w:bottom w:val="single" w:sz="4" w:space="0" w:color="1B60DB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9B00BA" w:rsidRPr="00273EAB" w:rsidRDefault="009B00BA" w:rsidP="00273EAB">
            <w:pPr>
              <w:spacing w:after="0" w:line="342" w:lineRule="exact"/>
              <w:jc w:val="right"/>
              <w:rPr>
                <w:rFonts w:ascii="Arial" w:eastAsia="Times New Roman" w:hAnsi="Arial" w:cs="Arial"/>
                <w:sz w:val="36"/>
                <w:szCs w:val="36"/>
                <w:lang w:eastAsia="nl-NL"/>
              </w:rPr>
            </w:pPr>
          </w:p>
        </w:tc>
      </w:tr>
      <w:tr w:rsidR="009B00BA" w:rsidRPr="00273EAB" w:rsidTr="009B00BA">
        <w:trPr>
          <w:trHeight w:val="26"/>
          <w:jc w:val="center"/>
        </w:trPr>
        <w:tc>
          <w:tcPr>
            <w:tcW w:w="1672" w:type="dxa"/>
            <w:tcBorders>
              <w:top w:val="single" w:sz="4" w:space="0" w:color="1B60DB"/>
              <w:left w:val="nil"/>
              <w:bottom w:val="single" w:sz="4" w:space="0" w:color="1B60DB"/>
              <w:right w:val="nil"/>
            </w:tcBorders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  <w:vAlign w:val="center"/>
          </w:tcPr>
          <w:p w:rsidR="009B00BA" w:rsidRPr="00273EAB" w:rsidRDefault="009B00BA" w:rsidP="004E6449">
            <w:pPr>
              <w:pStyle w:val="Stijl3"/>
              <w:rPr>
                <w:rFonts w:eastAsia="Times New Roman"/>
                <w:sz w:val="36"/>
                <w:szCs w:val="36"/>
              </w:rPr>
            </w:pPr>
          </w:p>
        </w:tc>
        <w:tc>
          <w:tcPr>
            <w:tcW w:w="1577" w:type="dxa"/>
            <w:tcBorders>
              <w:top w:val="single" w:sz="4" w:space="0" w:color="1B60DB"/>
              <w:left w:val="nil"/>
              <w:bottom w:val="single" w:sz="4" w:space="0" w:color="1B60DB"/>
              <w:right w:val="nil"/>
            </w:tcBorders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  <w:vAlign w:val="center"/>
          </w:tcPr>
          <w:p w:rsidR="009B00BA" w:rsidRPr="00273EAB" w:rsidRDefault="009B00BA" w:rsidP="004E6449">
            <w:pPr>
              <w:pStyle w:val="Stijl4"/>
              <w:rPr>
                <w:rFonts w:eastAsia="Times New Roman"/>
                <w:sz w:val="36"/>
                <w:szCs w:val="36"/>
              </w:rPr>
            </w:pPr>
          </w:p>
        </w:tc>
        <w:tc>
          <w:tcPr>
            <w:tcW w:w="1028" w:type="dxa"/>
            <w:tcBorders>
              <w:top w:val="single" w:sz="4" w:space="0" w:color="1B60DB"/>
              <w:left w:val="nil"/>
              <w:bottom w:val="single" w:sz="4" w:space="0" w:color="1B60DB"/>
              <w:right w:val="nil"/>
            </w:tcBorders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  <w:vAlign w:val="center"/>
          </w:tcPr>
          <w:p w:rsidR="009B00BA" w:rsidRPr="00273EAB" w:rsidRDefault="009B00BA" w:rsidP="00273EAB">
            <w:pPr>
              <w:spacing w:after="0" w:line="284" w:lineRule="exact"/>
              <w:jc w:val="right"/>
              <w:rPr>
                <w:rFonts w:ascii="Arial" w:eastAsia="Times New Roman" w:hAnsi="Arial" w:cs="Arial"/>
                <w:sz w:val="36"/>
                <w:szCs w:val="36"/>
                <w:lang w:eastAsia="nl-NL"/>
              </w:rPr>
            </w:pPr>
          </w:p>
        </w:tc>
        <w:tc>
          <w:tcPr>
            <w:tcW w:w="1097" w:type="dxa"/>
            <w:tcBorders>
              <w:top w:val="single" w:sz="4" w:space="0" w:color="1B60DB"/>
              <w:left w:val="nil"/>
              <w:bottom w:val="single" w:sz="4" w:space="0" w:color="1B60DB"/>
              <w:right w:val="nil"/>
            </w:tcBorders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  <w:vAlign w:val="center"/>
          </w:tcPr>
          <w:p w:rsidR="009B00BA" w:rsidRPr="00273EAB" w:rsidRDefault="009B00BA" w:rsidP="00273EAB">
            <w:pPr>
              <w:spacing w:after="0" w:line="284" w:lineRule="exact"/>
              <w:jc w:val="right"/>
              <w:rPr>
                <w:rFonts w:ascii="Arial" w:eastAsia="Times New Roman" w:hAnsi="Arial" w:cs="Arial"/>
                <w:sz w:val="36"/>
                <w:szCs w:val="36"/>
                <w:lang w:eastAsia="nl-NL"/>
              </w:rPr>
            </w:pPr>
          </w:p>
        </w:tc>
      </w:tr>
      <w:tr w:rsidR="009B00BA" w:rsidRPr="00273EAB" w:rsidTr="009B00BA">
        <w:trPr>
          <w:trHeight w:val="247"/>
          <w:jc w:val="center"/>
        </w:trPr>
        <w:tc>
          <w:tcPr>
            <w:tcW w:w="1672" w:type="dxa"/>
            <w:tcBorders>
              <w:top w:val="single" w:sz="4" w:space="0" w:color="1B60DB"/>
              <w:left w:val="nil"/>
              <w:bottom w:val="single" w:sz="4" w:space="0" w:color="1B60DB"/>
              <w:right w:val="nil"/>
            </w:tcBorders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  <w:vAlign w:val="center"/>
          </w:tcPr>
          <w:p w:rsidR="009B00BA" w:rsidRPr="00273EAB" w:rsidRDefault="009B00BA" w:rsidP="00273EAB">
            <w:pPr>
              <w:spacing w:after="0" w:line="284" w:lineRule="exact"/>
              <w:rPr>
                <w:rFonts w:ascii="Arial" w:eastAsia="Times New Roman" w:hAnsi="Arial" w:cs="Arial"/>
                <w:sz w:val="36"/>
                <w:szCs w:val="36"/>
                <w:lang w:eastAsia="nl-NL"/>
              </w:rPr>
            </w:pPr>
          </w:p>
        </w:tc>
        <w:tc>
          <w:tcPr>
            <w:tcW w:w="1577" w:type="dxa"/>
            <w:tcBorders>
              <w:top w:val="single" w:sz="4" w:space="0" w:color="1B60DB"/>
              <w:left w:val="nil"/>
              <w:bottom w:val="single" w:sz="4" w:space="0" w:color="1B60DB"/>
              <w:right w:val="nil"/>
            </w:tcBorders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  <w:vAlign w:val="center"/>
          </w:tcPr>
          <w:p w:rsidR="009B00BA" w:rsidRPr="00273EAB" w:rsidRDefault="009B00BA" w:rsidP="00273EAB">
            <w:pPr>
              <w:spacing w:after="0" w:line="284" w:lineRule="exact"/>
              <w:jc w:val="right"/>
              <w:rPr>
                <w:rFonts w:ascii="Arial" w:eastAsia="Times New Roman" w:hAnsi="Arial" w:cs="Arial"/>
                <w:sz w:val="36"/>
                <w:szCs w:val="36"/>
                <w:lang w:eastAsia="nl-NL"/>
              </w:rPr>
            </w:pPr>
          </w:p>
        </w:tc>
        <w:tc>
          <w:tcPr>
            <w:tcW w:w="1028" w:type="dxa"/>
            <w:tcBorders>
              <w:top w:val="single" w:sz="4" w:space="0" w:color="1B60DB"/>
              <w:left w:val="nil"/>
              <w:bottom w:val="single" w:sz="4" w:space="0" w:color="1B60DB"/>
              <w:right w:val="nil"/>
            </w:tcBorders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  <w:vAlign w:val="center"/>
          </w:tcPr>
          <w:p w:rsidR="009B00BA" w:rsidRPr="00273EAB" w:rsidRDefault="009B00BA" w:rsidP="00273EAB">
            <w:pPr>
              <w:spacing w:after="0" w:line="284" w:lineRule="exact"/>
              <w:jc w:val="right"/>
              <w:rPr>
                <w:rFonts w:ascii="Arial" w:eastAsia="Times New Roman" w:hAnsi="Arial" w:cs="Arial"/>
                <w:sz w:val="36"/>
                <w:szCs w:val="36"/>
                <w:lang w:eastAsia="nl-NL"/>
              </w:rPr>
            </w:pPr>
          </w:p>
        </w:tc>
        <w:tc>
          <w:tcPr>
            <w:tcW w:w="1097" w:type="dxa"/>
            <w:tcBorders>
              <w:top w:val="single" w:sz="4" w:space="0" w:color="1B60DB"/>
              <w:left w:val="nil"/>
              <w:bottom w:val="single" w:sz="4" w:space="0" w:color="1B60DB"/>
              <w:right w:val="nil"/>
            </w:tcBorders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  <w:vAlign w:val="center"/>
          </w:tcPr>
          <w:p w:rsidR="009B00BA" w:rsidRPr="00273EAB" w:rsidRDefault="009B00BA" w:rsidP="00273EAB">
            <w:pPr>
              <w:spacing w:after="0" w:line="284" w:lineRule="exact"/>
              <w:jc w:val="right"/>
              <w:rPr>
                <w:rFonts w:ascii="Arial" w:eastAsia="Times New Roman" w:hAnsi="Arial" w:cs="Arial"/>
                <w:sz w:val="36"/>
                <w:szCs w:val="36"/>
                <w:lang w:eastAsia="nl-NL"/>
              </w:rPr>
            </w:pPr>
          </w:p>
        </w:tc>
      </w:tr>
      <w:tr w:rsidR="009B00BA" w:rsidRPr="00273EAB" w:rsidTr="009B00BA">
        <w:trPr>
          <w:trHeight w:val="247"/>
          <w:jc w:val="center"/>
        </w:trPr>
        <w:tc>
          <w:tcPr>
            <w:tcW w:w="1672" w:type="dxa"/>
            <w:tcBorders>
              <w:top w:val="single" w:sz="4" w:space="0" w:color="1B60DB"/>
              <w:left w:val="nil"/>
              <w:bottom w:val="single" w:sz="4" w:space="0" w:color="1B60DB"/>
              <w:right w:val="nil"/>
            </w:tcBorders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  <w:vAlign w:val="center"/>
          </w:tcPr>
          <w:p w:rsidR="009B00BA" w:rsidRPr="00273EAB" w:rsidRDefault="009B00BA" w:rsidP="00273EAB">
            <w:pPr>
              <w:spacing w:after="0" w:line="284" w:lineRule="exact"/>
              <w:rPr>
                <w:rFonts w:ascii="Arial" w:eastAsia="Times New Roman" w:hAnsi="Arial" w:cs="Arial"/>
                <w:sz w:val="36"/>
                <w:szCs w:val="36"/>
                <w:lang w:eastAsia="nl-NL"/>
              </w:rPr>
            </w:pPr>
          </w:p>
        </w:tc>
        <w:tc>
          <w:tcPr>
            <w:tcW w:w="1577" w:type="dxa"/>
            <w:tcBorders>
              <w:top w:val="single" w:sz="4" w:space="0" w:color="1B60DB"/>
              <w:left w:val="nil"/>
              <w:bottom w:val="single" w:sz="4" w:space="0" w:color="1B60DB"/>
              <w:right w:val="nil"/>
            </w:tcBorders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  <w:vAlign w:val="center"/>
          </w:tcPr>
          <w:p w:rsidR="009B00BA" w:rsidRPr="00273EAB" w:rsidRDefault="009B00BA" w:rsidP="00273EAB">
            <w:pPr>
              <w:spacing w:after="0" w:line="284" w:lineRule="exact"/>
              <w:jc w:val="right"/>
              <w:rPr>
                <w:rFonts w:ascii="Arial" w:eastAsia="Times New Roman" w:hAnsi="Arial" w:cs="Arial"/>
                <w:sz w:val="36"/>
                <w:szCs w:val="36"/>
                <w:lang w:eastAsia="nl-NL"/>
              </w:rPr>
            </w:pPr>
          </w:p>
        </w:tc>
        <w:tc>
          <w:tcPr>
            <w:tcW w:w="1028" w:type="dxa"/>
            <w:tcBorders>
              <w:top w:val="single" w:sz="4" w:space="0" w:color="1B60DB"/>
              <w:left w:val="nil"/>
              <w:bottom w:val="single" w:sz="4" w:space="0" w:color="1B60DB"/>
              <w:right w:val="nil"/>
            </w:tcBorders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  <w:vAlign w:val="center"/>
          </w:tcPr>
          <w:p w:rsidR="009B00BA" w:rsidRPr="00273EAB" w:rsidRDefault="009B00BA" w:rsidP="00273EAB">
            <w:pPr>
              <w:spacing w:after="0" w:line="284" w:lineRule="exact"/>
              <w:jc w:val="right"/>
              <w:rPr>
                <w:rFonts w:ascii="Arial" w:eastAsia="Times New Roman" w:hAnsi="Arial" w:cs="Arial"/>
                <w:sz w:val="36"/>
                <w:szCs w:val="36"/>
                <w:lang w:eastAsia="nl-NL"/>
              </w:rPr>
            </w:pPr>
          </w:p>
        </w:tc>
        <w:tc>
          <w:tcPr>
            <w:tcW w:w="1097" w:type="dxa"/>
            <w:tcBorders>
              <w:top w:val="single" w:sz="4" w:space="0" w:color="1B60DB"/>
              <w:left w:val="nil"/>
              <w:bottom w:val="single" w:sz="4" w:space="0" w:color="1B60DB"/>
              <w:right w:val="nil"/>
            </w:tcBorders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  <w:vAlign w:val="center"/>
          </w:tcPr>
          <w:p w:rsidR="009B00BA" w:rsidRPr="00273EAB" w:rsidRDefault="009B00BA" w:rsidP="00273EAB">
            <w:pPr>
              <w:spacing w:after="0" w:line="284" w:lineRule="exact"/>
              <w:jc w:val="right"/>
              <w:rPr>
                <w:rFonts w:ascii="Arial" w:eastAsia="Times New Roman" w:hAnsi="Arial" w:cs="Arial"/>
                <w:sz w:val="36"/>
                <w:szCs w:val="36"/>
                <w:lang w:eastAsia="nl-NL"/>
              </w:rPr>
            </w:pPr>
          </w:p>
        </w:tc>
      </w:tr>
      <w:tr w:rsidR="009B00BA" w:rsidRPr="00273EAB" w:rsidTr="009B00BA">
        <w:trPr>
          <w:trHeight w:val="9"/>
          <w:jc w:val="center"/>
        </w:trPr>
        <w:tc>
          <w:tcPr>
            <w:tcW w:w="1672" w:type="dxa"/>
            <w:tcBorders>
              <w:top w:val="single" w:sz="4" w:space="0" w:color="1B60DB"/>
              <w:left w:val="nil"/>
              <w:bottom w:val="single" w:sz="4" w:space="0" w:color="1B60DB"/>
              <w:right w:val="nil"/>
            </w:tcBorders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  <w:vAlign w:val="center"/>
          </w:tcPr>
          <w:p w:rsidR="009B00BA" w:rsidRPr="00273EAB" w:rsidRDefault="009B00BA" w:rsidP="00273EAB">
            <w:pPr>
              <w:spacing w:after="0" w:line="284" w:lineRule="exact"/>
              <w:rPr>
                <w:rFonts w:ascii="Arial" w:eastAsia="Times New Roman" w:hAnsi="Arial" w:cs="Arial"/>
                <w:sz w:val="36"/>
                <w:szCs w:val="36"/>
                <w:lang w:eastAsia="nl-NL"/>
              </w:rPr>
            </w:pPr>
          </w:p>
        </w:tc>
        <w:tc>
          <w:tcPr>
            <w:tcW w:w="1577" w:type="dxa"/>
            <w:tcBorders>
              <w:top w:val="single" w:sz="4" w:space="0" w:color="1B60DB"/>
              <w:left w:val="nil"/>
              <w:bottom w:val="single" w:sz="4" w:space="0" w:color="1B60DB"/>
              <w:right w:val="nil"/>
            </w:tcBorders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  <w:vAlign w:val="center"/>
          </w:tcPr>
          <w:p w:rsidR="009B00BA" w:rsidRPr="00273EAB" w:rsidRDefault="009B00BA" w:rsidP="00273EAB">
            <w:pPr>
              <w:spacing w:after="0" w:line="284" w:lineRule="exact"/>
              <w:jc w:val="right"/>
              <w:rPr>
                <w:rFonts w:ascii="Arial" w:eastAsia="Times New Roman" w:hAnsi="Arial" w:cs="Arial"/>
                <w:sz w:val="36"/>
                <w:szCs w:val="36"/>
                <w:lang w:eastAsia="nl-NL"/>
              </w:rPr>
            </w:pPr>
          </w:p>
        </w:tc>
        <w:tc>
          <w:tcPr>
            <w:tcW w:w="1028" w:type="dxa"/>
            <w:tcBorders>
              <w:top w:val="single" w:sz="4" w:space="0" w:color="1B60DB"/>
              <w:left w:val="nil"/>
              <w:bottom w:val="single" w:sz="4" w:space="0" w:color="1B60DB"/>
              <w:right w:val="nil"/>
            </w:tcBorders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  <w:vAlign w:val="center"/>
          </w:tcPr>
          <w:p w:rsidR="009B00BA" w:rsidRPr="00273EAB" w:rsidRDefault="009B00BA" w:rsidP="00273EAB">
            <w:pPr>
              <w:spacing w:after="0" w:line="284" w:lineRule="exact"/>
              <w:jc w:val="right"/>
              <w:rPr>
                <w:rFonts w:ascii="Arial" w:eastAsia="Times New Roman" w:hAnsi="Arial" w:cs="Arial"/>
                <w:sz w:val="36"/>
                <w:szCs w:val="36"/>
                <w:lang w:eastAsia="nl-NL"/>
              </w:rPr>
            </w:pPr>
          </w:p>
        </w:tc>
        <w:tc>
          <w:tcPr>
            <w:tcW w:w="1097" w:type="dxa"/>
            <w:tcBorders>
              <w:top w:val="single" w:sz="4" w:space="0" w:color="1B60DB"/>
              <w:left w:val="nil"/>
              <w:bottom w:val="single" w:sz="4" w:space="0" w:color="1B60DB"/>
              <w:right w:val="nil"/>
            </w:tcBorders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  <w:vAlign w:val="center"/>
          </w:tcPr>
          <w:p w:rsidR="009B00BA" w:rsidRPr="00273EAB" w:rsidRDefault="009B00BA" w:rsidP="00273EAB">
            <w:pPr>
              <w:spacing w:after="0" w:line="284" w:lineRule="exact"/>
              <w:jc w:val="right"/>
              <w:rPr>
                <w:rFonts w:ascii="Arial" w:eastAsia="Times New Roman" w:hAnsi="Arial" w:cs="Arial"/>
                <w:sz w:val="36"/>
                <w:szCs w:val="36"/>
                <w:lang w:eastAsia="nl-NL"/>
              </w:rPr>
            </w:pPr>
          </w:p>
        </w:tc>
      </w:tr>
      <w:tr w:rsidR="009B00BA" w:rsidRPr="00273EAB" w:rsidTr="009B00BA">
        <w:trPr>
          <w:trHeight w:val="9"/>
          <w:jc w:val="center"/>
        </w:trPr>
        <w:tc>
          <w:tcPr>
            <w:tcW w:w="1672" w:type="dxa"/>
            <w:tcBorders>
              <w:top w:val="single" w:sz="4" w:space="0" w:color="1B60DB"/>
              <w:left w:val="nil"/>
              <w:bottom w:val="single" w:sz="4" w:space="0" w:color="1B60DB"/>
              <w:right w:val="nil"/>
            </w:tcBorders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  <w:vAlign w:val="center"/>
          </w:tcPr>
          <w:p w:rsidR="009B00BA" w:rsidRPr="00273EAB" w:rsidRDefault="009B00BA" w:rsidP="00273EAB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nl-NL"/>
              </w:rPr>
            </w:pPr>
          </w:p>
        </w:tc>
        <w:tc>
          <w:tcPr>
            <w:tcW w:w="1577" w:type="dxa"/>
            <w:tcBorders>
              <w:top w:val="single" w:sz="4" w:space="0" w:color="1B60DB"/>
              <w:left w:val="nil"/>
              <w:bottom w:val="single" w:sz="4" w:space="0" w:color="1B60DB"/>
              <w:right w:val="nil"/>
            </w:tcBorders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  <w:vAlign w:val="center"/>
          </w:tcPr>
          <w:p w:rsidR="009B00BA" w:rsidRPr="00273EAB" w:rsidRDefault="009B00BA" w:rsidP="00273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1028" w:type="dxa"/>
            <w:tcBorders>
              <w:top w:val="single" w:sz="4" w:space="0" w:color="1B60DB"/>
              <w:left w:val="nil"/>
              <w:bottom w:val="single" w:sz="4" w:space="0" w:color="1B60DB"/>
              <w:right w:val="nil"/>
            </w:tcBorders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  <w:vAlign w:val="center"/>
          </w:tcPr>
          <w:p w:rsidR="009B00BA" w:rsidRPr="00273EAB" w:rsidRDefault="009B00BA" w:rsidP="00273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1097" w:type="dxa"/>
            <w:tcBorders>
              <w:top w:val="single" w:sz="4" w:space="0" w:color="1B60DB"/>
              <w:left w:val="nil"/>
              <w:bottom w:val="single" w:sz="4" w:space="0" w:color="1B60DB"/>
              <w:right w:val="nil"/>
            </w:tcBorders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  <w:vAlign w:val="center"/>
          </w:tcPr>
          <w:p w:rsidR="009B00BA" w:rsidRPr="00273EAB" w:rsidRDefault="009B00BA" w:rsidP="00273EAB">
            <w:pPr>
              <w:spacing w:after="0" w:line="284" w:lineRule="exact"/>
              <w:jc w:val="right"/>
              <w:rPr>
                <w:rFonts w:ascii="Arial" w:eastAsia="Times New Roman" w:hAnsi="Arial" w:cs="Arial"/>
                <w:sz w:val="36"/>
                <w:szCs w:val="36"/>
                <w:lang w:eastAsia="nl-NL"/>
              </w:rPr>
            </w:pPr>
          </w:p>
        </w:tc>
      </w:tr>
    </w:tbl>
    <w:p w:rsidR="00136312" w:rsidRDefault="00136312" w:rsidP="00136312">
      <w:pPr>
        <w:pStyle w:val="Bodytekst"/>
        <w:jc w:val="center"/>
      </w:pPr>
    </w:p>
    <w:p w:rsidR="00C522BE" w:rsidRDefault="00C522BE">
      <w:pPr>
        <w:rPr>
          <w:sz w:val="18"/>
        </w:rPr>
      </w:pPr>
      <w:r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344"/>
      </w:tblGrid>
      <w:tr w:rsidR="00C974D1" w:rsidTr="00007B6D">
        <w:tc>
          <w:tcPr>
            <w:tcW w:w="9344" w:type="dxa"/>
            <w:tcBorders>
              <w:top w:val="nil"/>
              <w:left w:val="nil"/>
              <w:bottom w:val="nil"/>
              <w:right w:val="nil"/>
            </w:tcBorders>
          </w:tcPr>
          <w:p w:rsidR="00C974D1" w:rsidRDefault="00C974D1" w:rsidP="00007B6D">
            <w:pPr>
              <w:pStyle w:val="Bodytekst"/>
              <w:keepNext/>
              <w:jc w:val="center"/>
            </w:pPr>
          </w:p>
        </w:tc>
      </w:tr>
    </w:tbl>
    <w:p w:rsidR="00C974D1" w:rsidRDefault="00C974D1" w:rsidP="00C974D1">
      <w:pPr>
        <w:pStyle w:val="Bodytekst"/>
        <w:keepNext/>
        <w:jc w:val="center"/>
      </w:pPr>
    </w:p>
    <w:p w:rsidR="00C974D1" w:rsidRDefault="00C974D1" w:rsidP="00C974D1">
      <w:pPr>
        <w:pStyle w:val="Bijschrift"/>
        <w:jc w:val="center"/>
      </w:pPr>
      <w:r>
        <w:t xml:space="preserve">Figuur </w:t>
      </w:r>
      <w:r w:rsidR="00595842">
        <w:fldChar w:fldCharType="begin"/>
      </w:r>
      <w:r w:rsidR="00595842">
        <w:instrText xml:space="preserve"> SEQ Figuur \* ARABIC </w:instrText>
      </w:r>
      <w:r w:rsidR="00595842">
        <w:fldChar w:fldCharType="separate"/>
      </w:r>
      <w:r w:rsidR="00595842">
        <w:rPr>
          <w:noProof/>
        </w:rPr>
        <w:t>2</w:t>
      </w:r>
      <w:r w:rsidR="00595842">
        <w:rPr>
          <w:noProof/>
        </w:rPr>
        <w:fldChar w:fldCharType="end"/>
      </w:r>
      <w:r>
        <w:t>: Verdeling start en landingen over het etmaal en per seizoen.</w:t>
      </w:r>
    </w:p>
    <w:p w:rsidR="00136312" w:rsidRDefault="00136312" w:rsidP="00136312">
      <w:pPr>
        <w:pStyle w:val="Bodytekst"/>
        <w:jc w:val="center"/>
      </w:pPr>
    </w:p>
    <w:p w:rsidR="002E6600" w:rsidRDefault="002E6600" w:rsidP="002E6600">
      <w:pPr>
        <w:pStyle w:val="Bodytekst"/>
      </w:pPr>
    </w:p>
    <w:p w:rsidR="00C974D1" w:rsidRDefault="00C974D1" w:rsidP="00C974D1">
      <w:r>
        <w:br w:type="page"/>
      </w:r>
    </w:p>
    <w:tbl>
      <w:tblPr>
        <w:tblStyle w:val="Tabelraster"/>
        <w:tblW w:w="93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95"/>
        <w:gridCol w:w="1080"/>
        <w:gridCol w:w="1080"/>
        <w:gridCol w:w="1170"/>
        <w:gridCol w:w="1350"/>
        <w:gridCol w:w="1260"/>
        <w:gridCol w:w="1170"/>
        <w:gridCol w:w="1339"/>
        <w:gridCol w:w="14"/>
      </w:tblGrid>
      <w:tr w:rsidR="00C974D1" w:rsidTr="00007B6D">
        <w:trPr>
          <w:gridAfter w:val="1"/>
          <w:wAfter w:w="14" w:type="dxa"/>
        </w:trPr>
        <w:tc>
          <w:tcPr>
            <w:tcW w:w="9344" w:type="dxa"/>
            <w:gridSpan w:val="8"/>
          </w:tcPr>
          <w:p w:rsidR="00C974D1" w:rsidRDefault="00C974D1" w:rsidP="00007B6D">
            <w:pPr>
              <w:pStyle w:val="Bodytekst"/>
              <w:keepNext/>
              <w:jc w:val="center"/>
            </w:pPr>
          </w:p>
          <w:p w:rsidR="00C974D1" w:rsidRDefault="00C974D1" w:rsidP="00007B6D">
            <w:pPr>
              <w:pStyle w:val="Bijschrift"/>
              <w:jc w:val="center"/>
            </w:pPr>
            <w:r>
              <w:t xml:space="preserve">Figuur </w:t>
            </w:r>
            <w:r w:rsidR="00595842">
              <w:fldChar w:fldCharType="begin"/>
            </w:r>
            <w:r w:rsidR="00595842">
              <w:instrText xml:space="preserve"> SEQ Figuur \* ARABIC </w:instrText>
            </w:r>
            <w:r w:rsidR="00595842">
              <w:fldChar w:fldCharType="separate"/>
            </w:r>
            <w:r w:rsidR="00595842">
              <w:rPr>
                <w:noProof/>
              </w:rPr>
              <w:t>3</w:t>
            </w:r>
            <w:r w:rsidR="00595842">
              <w:rPr>
                <w:noProof/>
              </w:rPr>
              <w:fldChar w:fldCharType="end"/>
            </w:r>
            <w:r>
              <w:t>: Vlootsamenstelling handelsverkeer</w:t>
            </w:r>
          </w:p>
        </w:tc>
      </w:tr>
      <w:tr w:rsidR="00C974D1" w:rsidTr="00007B6D">
        <w:tc>
          <w:tcPr>
            <w:tcW w:w="895" w:type="dxa"/>
          </w:tcPr>
          <w:p w:rsidR="00C974D1" w:rsidRDefault="00C974D1" w:rsidP="00007B6D">
            <w:pPr>
              <w:pStyle w:val="Bodytekst"/>
              <w:jc w:val="center"/>
              <w:rPr>
                <w:noProof/>
                <w:lang w:eastAsia="nl-NL"/>
              </w:rPr>
            </w:pPr>
          </w:p>
        </w:tc>
        <w:tc>
          <w:tcPr>
            <w:tcW w:w="1080" w:type="dxa"/>
          </w:tcPr>
          <w:p w:rsidR="00C974D1" w:rsidRDefault="00C974D1" w:rsidP="00007B6D">
            <w:pPr>
              <w:pStyle w:val="Bodytekst"/>
              <w:jc w:val="center"/>
            </w:pPr>
            <w:r>
              <w:rPr>
                <w:noProof/>
                <w:lang w:eastAsia="nl-NL"/>
              </w:rPr>
              <w:drawing>
                <wp:inline distT="0" distB="0" distL="0" distR="0" wp14:anchorId="6D4DE685" wp14:editId="60917E04">
                  <wp:extent cx="571435" cy="374650"/>
                  <wp:effectExtent l="0" t="0" r="635" b="6350"/>
                  <wp:docPr id="20" name="Afbeelding 20" descr="K:\D-CD\SSD\(b) CAP-EC\01 Kernactiviteiten\OP-Declaratie\2019\1. berekeningen\5.b GPtools python\output\figuren\lib_figuren\1. DA4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K:\D-CD\SSD\(b) CAP-EC\01 Kernactiviteiten\OP-Declaratie\2019\1. berekeningen\5.b GPtools python\output\figuren\lib_figuren\1. DA4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4043" cy="3829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" w:type="dxa"/>
          </w:tcPr>
          <w:p w:rsidR="00C974D1" w:rsidRDefault="00C974D1" w:rsidP="00007B6D">
            <w:pPr>
              <w:pStyle w:val="Bodytekst"/>
              <w:jc w:val="center"/>
            </w:pPr>
            <w:r>
              <w:rPr>
                <w:noProof/>
                <w:lang w:eastAsia="nl-NL"/>
              </w:rPr>
              <w:drawing>
                <wp:inline distT="0" distB="0" distL="0" distR="0" wp14:anchorId="489C497A" wp14:editId="2EBBA7FC">
                  <wp:extent cx="546653" cy="285750"/>
                  <wp:effectExtent l="0" t="0" r="6350" b="0"/>
                  <wp:docPr id="21" name="Afbeelding 21" descr="K:\D-CD\SSD\(b) CAP-EC\01 Kernactiviteiten\OP-Declaratie\2019\1. berekeningen\5.b GPtools python\output\figuren\lib_figuren\2. Fokker 7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K:\D-CD\SSD\(b) CAP-EC\01 Kernactiviteiten\OP-Declaratie\2019\1. berekeningen\5.b GPtools python\output\figuren\lib_figuren\2. Fokker 7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8046" cy="291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70" w:type="dxa"/>
          </w:tcPr>
          <w:p w:rsidR="00C974D1" w:rsidRDefault="00C974D1" w:rsidP="00007B6D">
            <w:pPr>
              <w:pStyle w:val="Bodytekst"/>
              <w:jc w:val="center"/>
            </w:pPr>
            <w:r>
              <w:rPr>
                <w:noProof/>
                <w:lang w:eastAsia="nl-NL"/>
              </w:rPr>
              <w:drawing>
                <wp:inline distT="0" distB="0" distL="0" distR="0" wp14:anchorId="70284024" wp14:editId="53319DDD">
                  <wp:extent cx="600075" cy="322146"/>
                  <wp:effectExtent l="0" t="0" r="0" b="1905"/>
                  <wp:docPr id="22" name="Afbeelding 22" descr="K:\D-CD\SSD\(b) CAP-EC\01 Kernactiviteiten\OP-Declaratie\2019\1. berekeningen\5.b GPtools python\output\figuren\lib_figuren\3. Embraer 19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K:\D-CD\SSD\(b) CAP-EC\01 Kernactiviteiten\OP-Declaratie\2019\1. berekeningen\5.b GPtools python\output\figuren\lib_figuren\3. Embraer 19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5626" cy="325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0" w:type="dxa"/>
          </w:tcPr>
          <w:p w:rsidR="00C974D1" w:rsidRDefault="00C974D1" w:rsidP="00007B6D">
            <w:pPr>
              <w:pStyle w:val="Bodytekst"/>
              <w:jc w:val="center"/>
            </w:pPr>
            <w:r>
              <w:rPr>
                <w:noProof/>
                <w:lang w:eastAsia="nl-NL"/>
              </w:rPr>
              <w:drawing>
                <wp:inline distT="0" distB="0" distL="0" distR="0" wp14:anchorId="3181F9A2" wp14:editId="6252873A">
                  <wp:extent cx="733425" cy="428010"/>
                  <wp:effectExtent l="0" t="0" r="0" b="0"/>
                  <wp:docPr id="26" name="Afbeelding 26" descr="K:\D-CD\SSD\(b) CAP-EC\01 Kernactiviteiten\OP-Declaratie\2019\1. berekeningen\5.b GPtools python\output\figuren\lib_figuren\4. 737-800 winglet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K:\D-CD\SSD\(b) CAP-EC\01 Kernactiviteiten\OP-Declaratie\2019\1. berekeningen\5.b GPtools python\output\figuren\lib_figuren\4. 737-800 winglet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9880" cy="4317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0" w:type="dxa"/>
          </w:tcPr>
          <w:p w:rsidR="00C974D1" w:rsidRDefault="00C974D1" w:rsidP="00007B6D">
            <w:pPr>
              <w:pStyle w:val="Bodytekst"/>
              <w:jc w:val="center"/>
            </w:pPr>
            <w:r>
              <w:rPr>
                <w:noProof/>
                <w:lang w:eastAsia="nl-NL"/>
              </w:rPr>
              <w:drawing>
                <wp:inline distT="0" distB="0" distL="0" distR="0" wp14:anchorId="131AB1F0" wp14:editId="0228ECF4">
                  <wp:extent cx="704850" cy="350654"/>
                  <wp:effectExtent l="0" t="0" r="0" b="0"/>
                  <wp:docPr id="25" name="Afbeelding 25" descr="K:\D-CD\SSD\(b) CAP-EC\01 Kernactiviteiten\OP-Declaratie\2019\1. berekeningen\5.b GPtools python\output\figuren\lib_figuren\5. A330-3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K:\D-CD\SSD\(b) CAP-EC\01 Kernactiviteiten\OP-Declaratie\2019\1. berekeningen\5.b GPtools python\output\figuren\lib_figuren\5. A330-3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8383" cy="3524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70" w:type="dxa"/>
          </w:tcPr>
          <w:p w:rsidR="00C974D1" w:rsidRDefault="00C974D1" w:rsidP="00007B6D">
            <w:pPr>
              <w:pStyle w:val="Bodytekst"/>
              <w:jc w:val="center"/>
            </w:pPr>
            <w:r>
              <w:rPr>
                <w:noProof/>
                <w:lang w:eastAsia="nl-NL"/>
              </w:rPr>
              <w:drawing>
                <wp:inline distT="0" distB="0" distL="0" distR="0" wp14:anchorId="7716F8EC" wp14:editId="47585CFD">
                  <wp:extent cx="683538" cy="374650"/>
                  <wp:effectExtent l="0" t="0" r="2540" b="6350"/>
                  <wp:docPr id="24" name="Afbeelding 24" descr="K:\D-CD\SSD\(b) CAP-EC\01 Kernactiviteiten\OP-Declaratie\2019\1. berekeningen\5.b GPtools python\output\figuren\lib_figuren\6. B777-2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K:\D-CD\SSD\(b) CAP-EC\01 Kernactiviteiten\OP-Declaratie\2019\1. berekeningen\5.b GPtools python\output\figuren\lib_figuren\6. B777-2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3303" cy="3800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3" w:type="dxa"/>
            <w:gridSpan w:val="2"/>
          </w:tcPr>
          <w:p w:rsidR="00C974D1" w:rsidRDefault="00C974D1" w:rsidP="00007B6D">
            <w:pPr>
              <w:pStyle w:val="Bodytekst"/>
              <w:jc w:val="center"/>
            </w:pPr>
            <w:r>
              <w:rPr>
                <w:noProof/>
                <w:lang w:eastAsia="nl-NL"/>
              </w:rPr>
              <w:drawing>
                <wp:inline distT="0" distB="0" distL="0" distR="0" wp14:anchorId="23F42C01" wp14:editId="6948F0E3">
                  <wp:extent cx="716428" cy="350520"/>
                  <wp:effectExtent l="0" t="0" r="7620" b="0"/>
                  <wp:docPr id="23" name="Afbeelding 23" descr="K:\D-CD\SSD\(b) CAP-EC\01 Kernactiviteiten\OP-Declaratie\2019\1. berekeningen\5.b GPtools python\output\figuren\lib_figuren\7. B747-4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K:\D-CD\SSD\(b) CAP-EC\01 Kernactiviteiten\OP-Declaratie\2019\1. berekeningen\5.b GPtools python\output\figuren\lib_figuren\7. B747-4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5473" cy="354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74D1" w:rsidRPr="00E126CC" w:rsidTr="00007B6D">
        <w:tc>
          <w:tcPr>
            <w:tcW w:w="895" w:type="dxa"/>
          </w:tcPr>
          <w:p w:rsidR="00C974D1" w:rsidRPr="00E126CC" w:rsidRDefault="00C974D1" w:rsidP="00007B6D">
            <w:pPr>
              <w:pStyle w:val="Bodytekst"/>
              <w:rPr>
                <w:b/>
                <w:i/>
                <w:sz w:val="16"/>
              </w:rPr>
            </w:pPr>
          </w:p>
        </w:tc>
        <w:tc>
          <w:tcPr>
            <w:tcW w:w="1080" w:type="dxa"/>
          </w:tcPr>
          <w:p w:rsidR="00C974D1" w:rsidRPr="00E126CC" w:rsidRDefault="00C974D1" w:rsidP="00007B6D">
            <w:pPr>
              <w:pStyle w:val="Bodytekst"/>
              <w:rPr>
                <w:b/>
                <w:i/>
                <w:sz w:val="16"/>
              </w:rPr>
            </w:pPr>
            <w:r w:rsidRPr="00E126CC">
              <w:rPr>
                <w:b/>
                <w:i/>
                <w:sz w:val="16"/>
              </w:rPr>
              <w:t>Keine zakenjets</w:t>
            </w:r>
          </w:p>
        </w:tc>
        <w:tc>
          <w:tcPr>
            <w:tcW w:w="1080" w:type="dxa"/>
          </w:tcPr>
          <w:p w:rsidR="00C974D1" w:rsidRPr="00E126CC" w:rsidRDefault="00C974D1" w:rsidP="00007B6D">
            <w:pPr>
              <w:pStyle w:val="Bodytekst"/>
              <w:rPr>
                <w:b/>
                <w:i/>
                <w:sz w:val="16"/>
              </w:rPr>
            </w:pPr>
            <w:r w:rsidRPr="00E126CC">
              <w:rPr>
                <w:b/>
                <w:i/>
                <w:sz w:val="16"/>
              </w:rPr>
              <w:t>Fokker 70 Embraer ERJ145/ERJ135</w:t>
            </w:r>
          </w:p>
          <w:p w:rsidR="00C974D1" w:rsidRPr="00E126CC" w:rsidRDefault="00C974D1" w:rsidP="00007B6D">
            <w:pPr>
              <w:pStyle w:val="Bodytekst"/>
              <w:rPr>
                <w:b/>
                <w:i/>
                <w:sz w:val="16"/>
              </w:rPr>
            </w:pPr>
            <w:r w:rsidRPr="00E126CC">
              <w:rPr>
                <w:b/>
                <w:i/>
                <w:sz w:val="16"/>
              </w:rPr>
              <w:t>Bombardier CRJ</w:t>
            </w:r>
          </w:p>
        </w:tc>
        <w:tc>
          <w:tcPr>
            <w:tcW w:w="1170" w:type="dxa"/>
          </w:tcPr>
          <w:p w:rsidR="00C974D1" w:rsidRPr="00E126CC" w:rsidRDefault="00C974D1" w:rsidP="00007B6D">
            <w:pPr>
              <w:pStyle w:val="Bodytekst"/>
              <w:rPr>
                <w:b/>
                <w:i/>
                <w:sz w:val="16"/>
              </w:rPr>
            </w:pPr>
            <w:r w:rsidRPr="00E126CC">
              <w:rPr>
                <w:b/>
                <w:i/>
                <w:sz w:val="16"/>
              </w:rPr>
              <w:t>Embraer 190/185 Fokker 100 BAE 146 Boeing 737-300</w:t>
            </w:r>
          </w:p>
        </w:tc>
        <w:tc>
          <w:tcPr>
            <w:tcW w:w="1350" w:type="dxa"/>
          </w:tcPr>
          <w:p w:rsidR="00C974D1" w:rsidRPr="00E126CC" w:rsidRDefault="00C974D1" w:rsidP="00007B6D">
            <w:pPr>
              <w:pStyle w:val="Bodytekst"/>
              <w:rPr>
                <w:b/>
                <w:i/>
                <w:sz w:val="16"/>
                <w:lang w:val="en-US"/>
              </w:rPr>
            </w:pPr>
            <w:r w:rsidRPr="00E126CC">
              <w:rPr>
                <w:b/>
                <w:i/>
                <w:sz w:val="16"/>
                <w:lang w:val="en-US"/>
              </w:rPr>
              <w:t>Boeing 737-400, -800, -900 Airbus A318, A319, A320, A321 Boeing 757-200</w:t>
            </w:r>
          </w:p>
        </w:tc>
        <w:tc>
          <w:tcPr>
            <w:tcW w:w="1260" w:type="dxa"/>
          </w:tcPr>
          <w:p w:rsidR="00C974D1" w:rsidRPr="00E126CC" w:rsidRDefault="00C974D1" w:rsidP="00007B6D">
            <w:pPr>
              <w:pStyle w:val="Bodytekst"/>
              <w:rPr>
                <w:b/>
                <w:i/>
                <w:sz w:val="16"/>
                <w:lang w:val="en-US"/>
              </w:rPr>
            </w:pPr>
            <w:r w:rsidRPr="00E126CC">
              <w:rPr>
                <w:b/>
                <w:i/>
                <w:sz w:val="16"/>
                <w:lang w:val="en-US"/>
              </w:rPr>
              <w:t>Airbus A330 Boeing 767-300 Boeing 787</w:t>
            </w:r>
          </w:p>
        </w:tc>
        <w:tc>
          <w:tcPr>
            <w:tcW w:w="1170" w:type="dxa"/>
          </w:tcPr>
          <w:p w:rsidR="00C974D1" w:rsidRPr="00E126CC" w:rsidRDefault="00C974D1" w:rsidP="00007B6D">
            <w:pPr>
              <w:pStyle w:val="Bodytekst"/>
              <w:rPr>
                <w:b/>
                <w:i/>
                <w:sz w:val="16"/>
                <w:lang w:val="en-US"/>
              </w:rPr>
            </w:pPr>
            <w:r w:rsidRPr="00E126CC">
              <w:rPr>
                <w:b/>
                <w:i/>
                <w:sz w:val="16"/>
                <w:lang w:val="en-US"/>
              </w:rPr>
              <w:t xml:space="preserve">Boeing 777-200 </w:t>
            </w:r>
          </w:p>
        </w:tc>
        <w:tc>
          <w:tcPr>
            <w:tcW w:w="1353" w:type="dxa"/>
            <w:gridSpan w:val="2"/>
          </w:tcPr>
          <w:p w:rsidR="00C974D1" w:rsidRPr="00E126CC" w:rsidRDefault="00C974D1" w:rsidP="00007B6D">
            <w:pPr>
              <w:pStyle w:val="Bodytekst"/>
              <w:rPr>
                <w:b/>
                <w:i/>
                <w:sz w:val="16"/>
                <w:lang w:val="en-US"/>
              </w:rPr>
            </w:pPr>
            <w:r w:rsidRPr="00E126CC">
              <w:rPr>
                <w:b/>
                <w:i/>
                <w:sz w:val="16"/>
                <w:lang w:val="en-US"/>
              </w:rPr>
              <w:t>Boeing 747-400, -800</w:t>
            </w:r>
          </w:p>
          <w:p w:rsidR="00C974D1" w:rsidRPr="00E126CC" w:rsidRDefault="00C974D1" w:rsidP="00007B6D">
            <w:pPr>
              <w:pStyle w:val="Bodytekst"/>
              <w:rPr>
                <w:b/>
                <w:i/>
                <w:sz w:val="16"/>
                <w:lang w:val="en-US"/>
              </w:rPr>
            </w:pPr>
            <w:r w:rsidRPr="00E126CC">
              <w:rPr>
                <w:b/>
                <w:i/>
                <w:sz w:val="16"/>
                <w:lang w:val="en-US"/>
              </w:rPr>
              <w:t>Boeing 777-300</w:t>
            </w:r>
          </w:p>
          <w:p w:rsidR="00C974D1" w:rsidRPr="00E126CC" w:rsidRDefault="00C974D1" w:rsidP="00007B6D">
            <w:pPr>
              <w:pStyle w:val="Bodytekst"/>
              <w:rPr>
                <w:b/>
                <w:i/>
                <w:sz w:val="16"/>
                <w:lang w:val="en-US"/>
              </w:rPr>
            </w:pPr>
            <w:r w:rsidRPr="00E126CC">
              <w:rPr>
                <w:b/>
                <w:i/>
                <w:sz w:val="16"/>
                <w:lang w:val="en-US"/>
              </w:rPr>
              <w:t>Airbus A380</w:t>
            </w:r>
          </w:p>
        </w:tc>
      </w:tr>
    </w:tbl>
    <w:p w:rsidR="00C974D1" w:rsidRDefault="00C974D1">
      <w:pPr>
        <w:rPr>
          <w:rFonts w:ascii="Frutiger for Schiphol Bold" w:hAnsi="Frutiger for Schiphol Bold"/>
          <w:iCs/>
          <w:color w:val="141251"/>
          <w:sz w:val="18"/>
          <w:szCs w:val="18"/>
        </w:rPr>
      </w:pPr>
      <w:r>
        <w:br w:type="page"/>
      </w:r>
    </w:p>
    <w:p w:rsidR="0068672D" w:rsidRDefault="0068672D" w:rsidP="0068672D">
      <w:pPr>
        <w:pStyle w:val="Bijschrift"/>
        <w:keepNext/>
        <w:jc w:val="center"/>
      </w:pPr>
      <w:r>
        <w:lastRenderedPageBreak/>
        <w:t xml:space="preserve">Tabel </w:t>
      </w:r>
      <w:r w:rsidR="00595842">
        <w:fldChar w:fldCharType="begin"/>
      </w:r>
      <w:r w:rsidR="00595842">
        <w:instrText xml:space="preserve"> SEQ Tabel \* ARABIC </w:instrText>
      </w:r>
      <w:r w:rsidR="00595842">
        <w:fldChar w:fldCharType="separate"/>
      </w:r>
      <w:r w:rsidR="00595842">
        <w:rPr>
          <w:noProof/>
        </w:rPr>
        <w:t>2</w:t>
      </w:r>
      <w:r w:rsidR="00595842">
        <w:rPr>
          <w:noProof/>
        </w:rPr>
        <w:fldChar w:fldCharType="end"/>
      </w:r>
      <w:r>
        <w:t>: Maximaal verkeersvolume</w:t>
      </w:r>
    </w:p>
    <w:tbl>
      <w:tblPr>
        <w:tblW w:w="935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970"/>
        <w:gridCol w:w="4050"/>
        <w:gridCol w:w="2334"/>
      </w:tblGrid>
      <w:tr w:rsidR="007542C9" w:rsidRPr="007542C9" w:rsidTr="007542C9">
        <w:trPr>
          <w:trHeight w:val="42"/>
        </w:trPr>
        <w:tc>
          <w:tcPr>
            <w:tcW w:w="2970" w:type="dxa"/>
            <w:tcBorders>
              <w:top w:val="single" w:sz="12" w:space="0" w:color="1B60DB"/>
              <w:left w:val="nil"/>
              <w:bottom w:val="single" w:sz="4" w:space="0" w:color="1B60DB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542C9" w:rsidRPr="007542C9" w:rsidRDefault="007542C9" w:rsidP="007542C9">
            <w:pPr>
              <w:spacing w:after="0" w:line="342" w:lineRule="exact"/>
              <w:rPr>
                <w:rFonts w:ascii="Arial" w:eastAsia="Times New Roman" w:hAnsi="Arial" w:cs="Arial"/>
                <w:sz w:val="36"/>
                <w:szCs w:val="36"/>
                <w:lang w:eastAsia="nl-NL"/>
              </w:rPr>
            </w:pPr>
          </w:p>
        </w:tc>
        <w:tc>
          <w:tcPr>
            <w:tcW w:w="4050" w:type="dxa"/>
            <w:tcBorders>
              <w:top w:val="single" w:sz="12" w:space="0" w:color="1B60DB"/>
              <w:left w:val="nil"/>
              <w:bottom w:val="single" w:sz="4" w:space="0" w:color="1B60DB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542C9" w:rsidRPr="007542C9" w:rsidRDefault="007542C9" w:rsidP="007542C9">
            <w:pPr>
              <w:spacing w:after="0" w:line="342" w:lineRule="exact"/>
              <w:jc w:val="right"/>
              <w:rPr>
                <w:rFonts w:ascii="Arial" w:eastAsia="Times New Roman" w:hAnsi="Arial" w:cs="Arial"/>
                <w:sz w:val="36"/>
                <w:szCs w:val="36"/>
                <w:lang w:eastAsia="nl-NL"/>
              </w:rPr>
            </w:pPr>
          </w:p>
        </w:tc>
        <w:tc>
          <w:tcPr>
            <w:tcW w:w="2334" w:type="dxa"/>
            <w:tcBorders>
              <w:top w:val="single" w:sz="12" w:space="0" w:color="1B60DB"/>
              <w:left w:val="nil"/>
              <w:bottom w:val="single" w:sz="4" w:space="0" w:color="1B60DB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542C9" w:rsidRPr="007542C9" w:rsidRDefault="007542C9" w:rsidP="007542C9">
            <w:pPr>
              <w:spacing w:after="0" w:line="342" w:lineRule="exact"/>
              <w:jc w:val="right"/>
              <w:rPr>
                <w:rFonts w:ascii="Arial" w:eastAsia="Times New Roman" w:hAnsi="Arial" w:cs="Arial"/>
                <w:sz w:val="36"/>
                <w:szCs w:val="36"/>
                <w:lang w:eastAsia="nl-NL"/>
              </w:rPr>
            </w:pPr>
          </w:p>
        </w:tc>
      </w:tr>
      <w:tr w:rsidR="007542C9" w:rsidRPr="007542C9" w:rsidTr="007542C9">
        <w:trPr>
          <w:trHeight w:val="386"/>
        </w:trPr>
        <w:tc>
          <w:tcPr>
            <w:tcW w:w="2970" w:type="dxa"/>
            <w:tcBorders>
              <w:top w:val="single" w:sz="4" w:space="0" w:color="1B60DB"/>
              <w:left w:val="nil"/>
              <w:bottom w:val="single" w:sz="4" w:space="0" w:color="1B60DB"/>
              <w:right w:val="nil"/>
            </w:tcBorders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  <w:vAlign w:val="center"/>
            <w:hideMark/>
          </w:tcPr>
          <w:p w:rsidR="007542C9" w:rsidRPr="007542C9" w:rsidRDefault="007542C9" w:rsidP="007542C9">
            <w:pPr>
              <w:spacing w:after="0" w:line="284" w:lineRule="exact"/>
              <w:rPr>
                <w:rFonts w:ascii="Arial" w:eastAsia="Times New Roman" w:hAnsi="Arial" w:cs="Arial"/>
                <w:sz w:val="36"/>
                <w:szCs w:val="36"/>
                <w:lang w:eastAsia="nl-NL"/>
              </w:rPr>
            </w:pPr>
          </w:p>
        </w:tc>
        <w:tc>
          <w:tcPr>
            <w:tcW w:w="4050" w:type="dxa"/>
            <w:tcBorders>
              <w:top w:val="single" w:sz="4" w:space="0" w:color="1B60DB"/>
              <w:left w:val="nil"/>
              <w:bottom w:val="single" w:sz="4" w:space="0" w:color="1B60DB"/>
              <w:right w:val="nil"/>
            </w:tcBorders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  <w:vAlign w:val="center"/>
            <w:hideMark/>
          </w:tcPr>
          <w:p w:rsidR="007542C9" w:rsidRPr="007542C9" w:rsidRDefault="007542C9" w:rsidP="007542C9">
            <w:pPr>
              <w:spacing w:after="0" w:line="284" w:lineRule="exact"/>
              <w:rPr>
                <w:rFonts w:ascii="Arial" w:eastAsia="Times New Roman" w:hAnsi="Arial" w:cs="Arial"/>
                <w:sz w:val="36"/>
                <w:szCs w:val="36"/>
                <w:lang w:eastAsia="nl-NL"/>
              </w:rPr>
            </w:pPr>
          </w:p>
        </w:tc>
        <w:tc>
          <w:tcPr>
            <w:tcW w:w="2334" w:type="dxa"/>
            <w:tcBorders>
              <w:top w:val="single" w:sz="4" w:space="0" w:color="1B60DB"/>
              <w:left w:val="nil"/>
              <w:bottom w:val="single" w:sz="4" w:space="0" w:color="1B60DB"/>
              <w:right w:val="nil"/>
            </w:tcBorders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  <w:vAlign w:val="center"/>
            <w:hideMark/>
          </w:tcPr>
          <w:p w:rsidR="007542C9" w:rsidRPr="007542C9" w:rsidRDefault="007542C9" w:rsidP="007542C9">
            <w:pPr>
              <w:spacing w:after="0" w:line="284" w:lineRule="exact"/>
              <w:jc w:val="right"/>
              <w:rPr>
                <w:rFonts w:ascii="Arial" w:eastAsia="Times New Roman" w:hAnsi="Arial" w:cs="Arial"/>
                <w:sz w:val="36"/>
                <w:szCs w:val="36"/>
                <w:lang w:eastAsia="nl-NL"/>
              </w:rPr>
            </w:pPr>
          </w:p>
        </w:tc>
      </w:tr>
      <w:tr w:rsidR="007542C9" w:rsidRPr="007542C9" w:rsidTr="007542C9">
        <w:trPr>
          <w:trHeight w:val="495"/>
        </w:trPr>
        <w:tc>
          <w:tcPr>
            <w:tcW w:w="2970" w:type="dxa"/>
            <w:tcBorders>
              <w:top w:val="single" w:sz="4" w:space="0" w:color="1B60DB"/>
              <w:left w:val="nil"/>
              <w:bottom w:val="single" w:sz="4" w:space="0" w:color="1B60DB"/>
              <w:right w:val="nil"/>
            </w:tcBorders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  <w:vAlign w:val="center"/>
            <w:hideMark/>
          </w:tcPr>
          <w:p w:rsidR="007542C9" w:rsidRPr="007542C9" w:rsidRDefault="007542C9" w:rsidP="000A074D">
            <w:pPr>
              <w:spacing w:after="0" w:line="284" w:lineRule="exact"/>
              <w:rPr>
                <w:rFonts w:ascii="Arial" w:eastAsia="Times New Roman" w:hAnsi="Arial" w:cs="Arial"/>
                <w:sz w:val="36"/>
                <w:szCs w:val="36"/>
                <w:lang w:eastAsia="nl-NL"/>
              </w:rPr>
            </w:pPr>
          </w:p>
        </w:tc>
        <w:tc>
          <w:tcPr>
            <w:tcW w:w="4050" w:type="dxa"/>
            <w:tcBorders>
              <w:top w:val="single" w:sz="4" w:space="0" w:color="1B60DB"/>
              <w:left w:val="nil"/>
              <w:bottom w:val="single" w:sz="4" w:space="0" w:color="1B60DB"/>
              <w:right w:val="nil"/>
            </w:tcBorders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  <w:vAlign w:val="center"/>
            <w:hideMark/>
          </w:tcPr>
          <w:p w:rsidR="007542C9" w:rsidRPr="007542C9" w:rsidRDefault="007542C9" w:rsidP="007542C9">
            <w:pPr>
              <w:spacing w:after="0" w:line="284" w:lineRule="exact"/>
              <w:rPr>
                <w:rFonts w:ascii="Arial" w:eastAsia="Times New Roman" w:hAnsi="Arial" w:cs="Arial"/>
                <w:sz w:val="36"/>
                <w:szCs w:val="36"/>
                <w:lang w:eastAsia="nl-NL"/>
              </w:rPr>
            </w:pPr>
          </w:p>
        </w:tc>
        <w:tc>
          <w:tcPr>
            <w:tcW w:w="2334" w:type="dxa"/>
            <w:tcBorders>
              <w:top w:val="single" w:sz="4" w:space="0" w:color="1B60DB"/>
              <w:left w:val="nil"/>
              <w:bottom w:val="single" w:sz="4" w:space="0" w:color="1B60DB"/>
              <w:right w:val="nil"/>
            </w:tcBorders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  <w:vAlign w:val="center"/>
            <w:hideMark/>
          </w:tcPr>
          <w:p w:rsidR="007542C9" w:rsidRPr="007542C9" w:rsidRDefault="007542C9" w:rsidP="007542C9">
            <w:pPr>
              <w:spacing w:after="0" w:line="284" w:lineRule="exact"/>
              <w:jc w:val="right"/>
              <w:rPr>
                <w:rFonts w:ascii="Arial" w:eastAsia="Times New Roman" w:hAnsi="Arial" w:cs="Arial"/>
                <w:sz w:val="36"/>
                <w:szCs w:val="36"/>
                <w:lang w:eastAsia="nl-NL"/>
              </w:rPr>
            </w:pPr>
          </w:p>
        </w:tc>
      </w:tr>
    </w:tbl>
    <w:p w:rsidR="007542C9" w:rsidRPr="007542C9" w:rsidRDefault="007542C9" w:rsidP="007542C9">
      <w:pPr>
        <w:pStyle w:val="Bodytekst"/>
      </w:pPr>
    </w:p>
    <w:p w:rsidR="007542C9" w:rsidRPr="007542C9" w:rsidRDefault="007542C9" w:rsidP="007542C9">
      <w:pPr>
        <w:pStyle w:val="Bodytekst"/>
      </w:pPr>
    </w:p>
    <w:p w:rsidR="0068672D" w:rsidRPr="0068672D" w:rsidRDefault="0068672D" w:rsidP="0068672D">
      <w:pPr>
        <w:pStyle w:val="Bodytekst"/>
        <w:jc w:val="center"/>
      </w:pPr>
    </w:p>
    <w:p w:rsidR="007335CD" w:rsidRDefault="007335CD" w:rsidP="00136312">
      <w:pPr>
        <w:pStyle w:val="Bodytekst"/>
      </w:pPr>
    </w:p>
    <w:p w:rsidR="007335CD" w:rsidRDefault="007335CD" w:rsidP="00136312">
      <w:pPr>
        <w:pStyle w:val="Bodytekst"/>
      </w:pPr>
    </w:p>
    <w:p w:rsidR="007335CD" w:rsidRDefault="007335CD" w:rsidP="00136312">
      <w:pPr>
        <w:pStyle w:val="Bodytekst"/>
      </w:pPr>
    </w:p>
    <w:p w:rsidR="007335CD" w:rsidRDefault="007335CD" w:rsidP="00136312">
      <w:pPr>
        <w:pStyle w:val="Bodytekst"/>
      </w:pPr>
    </w:p>
    <w:p w:rsidR="007335CD" w:rsidRDefault="007335CD" w:rsidP="00136312">
      <w:pPr>
        <w:pStyle w:val="Bodytekst"/>
      </w:pPr>
    </w:p>
    <w:p w:rsidR="007335CD" w:rsidRDefault="007335CD" w:rsidP="00136312">
      <w:pPr>
        <w:pStyle w:val="Bodytekst"/>
      </w:pPr>
    </w:p>
    <w:p w:rsidR="007335CD" w:rsidRDefault="007335CD" w:rsidP="00136312">
      <w:pPr>
        <w:pStyle w:val="Bodytekst"/>
      </w:pPr>
    </w:p>
    <w:p w:rsidR="007335CD" w:rsidRDefault="007335CD" w:rsidP="00136312">
      <w:pPr>
        <w:pStyle w:val="Bodytekst"/>
      </w:pPr>
    </w:p>
    <w:p w:rsidR="007335CD" w:rsidRDefault="007335CD" w:rsidP="00136312">
      <w:pPr>
        <w:pStyle w:val="Bodytekst"/>
      </w:pPr>
    </w:p>
    <w:p w:rsidR="007335CD" w:rsidRDefault="007335CD" w:rsidP="00136312">
      <w:pPr>
        <w:pStyle w:val="Bodytekst"/>
      </w:pPr>
    </w:p>
    <w:p w:rsidR="00E9112B" w:rsidRDefault="00E9112B" w:rsidP="007A548C">
      <w:pPr>
        <w:pStyle w:val="Bodytekst"/>
      </w:pPr>
    </w:p>
    <w:p w:rsidR="00C522BE" w:rsidRDefault="00C522BE">
      <w:pPr>
        <w:rPr>
          <w:rFonts w:ascii="Frutiger for Schiphol Bold" w:hAnsi="Frutiger for Schiphol Bold"/>
          <w:iCs/>
          <w:color w:val="141251"/>
          <w:sz w:val="18"/>
          <w:szCs w:val="18"/>
        </w:rPr>
      </w:pPr>
      <w:r>
        <w:br w:type="page"/>
      </w:r>
    </w:p>
    <w:p w:rsidR="00A64F0D" w:rsidRPr="00A64F0D" w:rsidRDefault="00E9112B" w:rsidP="00A64F0D">
      <w:pPr>
        <w:pStyle w:val="Bijschrift"/>
        <w:keepNext/>
      </w:pPr>
      <w:r>
        <w:lastRenderedPageBreak/>
        <w:t xml:space="preserve">Tabel </w:t>
      </w:r>
      <w:r w:rsidR="00595842">
        <w:fldChar w:fldCharType="begin"/>
      </w:r>
      <w:r w:rsidR="00595842">
        <w:instrText xml:space="preserve"> SEQ Tabel \* ARABIC </w:instrText>
      </w:r>
      <w:r w:rsidR="00595842">
        <w:fldChar w:fldCharType="separate"/>
      </w:r>
      <w:r w:rsidR="00595842">
        <w:rPr>
          <w:noProof/>
        </w:rPr>
        <w:t>3</w:t>
      </w:r>
      <w:r w:rsidR="00595842">
        <w:rPr>
          <w:noProof/>
        </w:rPr>
        <w:fldChar w:fldCharType="end"/>
      </w:r>
      <w:r>
        <w:t>: Verwachte inzet eerste zes baanpreferenties bij gemiddeld weer.</w:t>
      </w:r>
    </w:p>
    <w:tbl>
      <w:tblPr>
        <w:tblW w:w="3651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317"/>
        <w:gridCol w:w="1397"/>
        <w:gridCol w:w="937"/>
      </w:tblGrid>
      <w:tr w:rsidR="00A64F0D" w:rsidRPr="00A64F0D" w:rsidTr="00040C7A">
        <w:trPr>
          <w:trHeight w:val="377"/>
        </w:trPr>
        <w:tc>
          <w:tcPr>
            <w:tcW w:w="1317" w:type="dxa"/>
            <w:tcBorders>
              <w:top w:val="single" w:sz="12" w:space="0" w:color="1B60DB"/>
              <w:left w:val="nil"/>
              <w:bottom w:val="single" w:sz="4" w:space="0" w:color="1B60DB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A64F0D" w:rsidRPr="00CD2ACA" w:rsidRDefault="00A64F0D" w:rsidP="00CD2ACA">
            <w:pPr>
              <w:spacing w:after="0" w:line="342" w:lineRule="exact"/>
              <w:rPr>
                <w:rFonts w:ascii="Arial" w:eastAsia="Times New Roman" w:hAnsi="Arial" w:cs="Arial"/>
                <w:sz w:val="18"/>
                <w:szCs w:val="36"/>
                <w:lang w:eastAsia="nl-NL"/>
              </w:rPr>
            </w:pPr>
          </w:p>
        </w:tc>
        <w:tc>
          <w:tcPr>
            <w:tcW w:w="1397" w:type="dxa"/>
            <w:tcBorders>
              <w:top w:val="single" w:sz="12" w:space="0" w:color="1B60DB"/>
              <w:left w:val="nil"/>
              <w:bottom w:val="single" w:sz="4" w:space="0" w:color="1B60DB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A64F0D" w:rsidRPr="00CD2ACA" w:rsidRDefault="00A64F0D" w:rsidP="00CD2ACA">
            <w:pPr>
              <w:spacing w:after="0" w:line="342" w:lineRule="exact"/>
              <w:jc w:val="right"/>
              <w:rPr>
                <w:rFonts w:ascii="Arial" w:eastAsia="Times New Roman" w:hAnsi="Arial" w:cs="Arial"/>
                <w:sz w:val="18"/>
                <w:szCs w:val="36"/>
                <w:lang w:eastAsia="nl-NL"/>
              </w:rPr>
            </w:pPr>
          </w:p>
        </w:tc>
        <w:tc>
          <w:tcPr>
            <w:tcW w:w="937" w:type="dxa"/>
            <w:tcBorders>
              <w:top w:val="single" w:sz="12" w:space="0" w:color="1B60DB"/>
              <w:left w:val="nil"/>
              <w:bottom w:val="single" w:sz="4" w:space="0" w:color="1B60DB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A64F0D" w:rsidRPr="00CD2ACA" w:rsidRDefault="00A64F0D" w:rsidP="00CD2ACA">
            <w:pPr>
              <w:spacing w:after="0" w:line="342" w:lineRule="exact"/>
              <w:jc w:val="right"/>
              <w:rPr>
                <w:rFonts w:ascii="Arial" w:eastAsia="Times New Roman" w:hAnsi="Arial" w:cs="Arial"/>
                <w:sz w:val="18"/>
                <w:szCs w:val="36"/>
                <w:lang w:eastAsia="nl-NL"/>
              </w:rPr>
            </w:pPr>
          </w:p>
        </w:tc>
      </w:tr>
      <w:tr w:rsidR="00A64F0D" w:rsidRPr="00CD2ACA" w:rsidTr="00040C7A">
        <w:trPr>
          <w:trHeight w:val="53"/>
        </w:trPr>
        <w:tc>
          <w:tcPr>
            <w:tcW w:w="1317" w:type="dxa"/>
            <w:tcBorders>
              <w:top w:val="single" w:sz="4" w:space="0" w:color="1B60DB"/>
              <w:left w:val="nil"/>
              <w:bottom w:val="single" w:sz="4" w:space="0" w:color="1B60DB"/>
              <w:right w:val="nil"/>
            </w:tcBorders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  <w:vAlign w:val="center"/>
          </w:tcPr>
          <w:p w:rsidR="00A64F0D" w:rsidRPr="00CD2ACA" w:rsidRDefault="00A64F0D" w:rsidP="00CD2ACA">
            <w:pPr>
              <w:spacing w:after="0" w:line="284" w:lineRule="exact"/>
              <w:rPr>
                <w:rFonts w:ascii="Arial" w:eastAsia="Times New Roman" w:hAnsi="Arial" w:cs="Arial"/>
                <w:sz w:val="18"/>
                <w:szCs w:val="36"/>
                <w:lang w:eastAsia="nl-NL"/>
              </w:rPr>
            </w:pPr>
          </w:p>
        </w:tc>
        <w:tc>
          <w:tcPr>
            <w:tcW w:w="1397" w:type="dxa"/>
            <w:tcBorders>
              <w:top w:val="single" w:sz="4" w:space="0" w:color="1B60DB"/>
              <w:left w:val="nil"/>
              <w:bottom w:val="single" w:sz="4" w:space="0" w:color="1B60DB"/>
              <w:right w:val="nil"/>
            </w:tcBorders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  <w:vAlign w:val="center"/>
          </w:tcPr>
          <w:p w:rsidR="00A64F0D" w:rsidRPr="00CD2ACA" w:rsidRDefault="00A64F0D" w:rsidP="00CD2ACA">
            <w:pPr>
              <w:spacing w:after="0" w:line="284" w:lineRule="exact"/>
              <w:jc w:val="right"/>
              <w:rPr>
                <w:rFonts w:ascii="Arial" w:eastAsia="Times New Roman" w:hAnsi="Arial" w:cs="Arial"/>
                <w:sz w:val="18"/>
                <w:szCs w:val="36"/>
                <w:lang w:eastAsia="nl-NL"/>
              </w:rPr>
            </w:pPr>
          </w:p>
        </w:tc>
        <w:tc>
          <w:tcPr>
            <w:tcW w:w="937" w:type="dxa"/>
            <w:tcBorders>
              <w:top w:val="single" w:sz="4" w:space="0" w:color="1B60DB"/>
              <w:left w:val="nil"/>
              <w:bottom w:val="single" w:sz="4" w:space="0" w:color="1B60DB"/>
              <w:right w:val="nil"/>
            </w:tcBorders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  <w:vAlign w:val="center"/>
          </w:tcPr>
          <w:p w:rsidR="00A64F0D" w:rsidRPr="00CD2ACA" w:rsidRDefault="00A64F0D" w:rsidP="00CD2ACA">
            <w:pPr>
              <w:spacing w:after="0" w:line="284" w:lineRule="exact"/>
              <w:jc w:val="right"/>
              <w:rPr>
                <w:rFonts w:ascii="Arial" w:eastAsia="Times New Roman" w:hAnsi="Arial" w:cs="Arial"/>
                <w:sz w:val="18"/>
                <w:szCs w:val="36"/>
                <w:lang w:eastAsia="nl-NL"/>
              </w:rPr>
            </w:pPr>
          </w:p>
        </w:tc>
      </w:tr>
      <w:tr w:rsidR="00A64F0D" w:rsidRPr="00CD2ACA" w:rsidTr="00040C7A">
        <w:trPr>
          <w:trHeight w:val="21"/>
        </w:trPr>
        <w:tc>
          <w:tcPr>
            <w:tcW w:w="1317" w:type="dxa"/>
            <w:tcBorders>
              <w:top w:val="single" w:sz="4" w:space="0" w:color="1B60DB"/>
              <w:left w:val="nil"/>
              <w:bottom w:val="single" w:sz="4" w:space="0" w:color="1B60DB"/>
              <w:right w:val="nil"/>
            </w:tcBorders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  <w:vAlign w:val="center"/>
          </w:tcPr>
          <w:p w:rsidR="00A64F0D" w:rsidRPr="00CD2ACA" w:rsidRDefault="00A64F0D" w:rsidP="00CD2ACA">
            <w:pPr>
              <w:spacing w:after="0" w:line="284" w:lineRule="exact"/>
              <w:rPr>
                <w:rFonts w:ascii="Arial" w:eastAsia="Times New Roman" w:hAnsi="Arial" w:cs="Arial"/>
                <w:sz w:val="18"/>
                <w:szCs w:val="36"/>
                <w:lang w:eastAsia="nl-NL"/>
              </w:rPr>
            </w:pPr>
          </w:p>
        </w:tc>
        <w:tc>
          <w:tcPr>
            <w:tcW w:w="1397" w:type="dxa"/>
            <w:tcBorders>
              <w:top w:val="single" w:sz="4" w:space="0" w:color="1B60DB"/>
              <w:left w:val="nil"/>
              <w:bottom w:val="single" w:sz="4" w:space="0" w:color="1B60DB"/>
              <w:right w:val="nil"/>
            </w:tcBorders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  <w:vAlign w:val="center"/>
          </w:tcPr>
          <w:p w:rsidR="00A64F0D" w:rsidRPr="00CD2ACA" w:rsidRDefault="00A64F0D" w:rsidP="00CD2ACA">
            <w:pPr>
              <w:spacing w:after="0" w:line="284" w:lineRule="exact"/>
              <w:jc w:val="right"/>
              <w:rPr>
                <w:rFonts w:ascii="Arial" w:eastAsia="Times New Roman" w:hAnsi="Arial" w:cs="Arial"/>
                <w:sz w:val="18"/>
                <w:szCs w:val="36"/>
                <w:lang w:eastAsia="nl-NL"/>
              </w:rPr>
            </w:pPr>
          </w:p>
        </w:tc>
        <w:tc>
          <w:tcPr>
            <w:tcW w:w="937" w:type="dxa"/>
            <w:tcBorders>
              <w:top w:val="single" w:sz="4" w:space="0" w:color="1B60DB"/>
              <w:left w:val="nil"/>
              <w:bottom w:val="single" w:sz="4" w:space="0" w:color="1B60DB"/>
              <w:right w:val="nil"/>
            </w:tcBorders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  <w:vAlign w:val="center"/>
          </w:tcPr>
          <w:p w:rsidR="00A64F0D" w:rsidRPr="00CD2ACA" w:rsidRDefault="00A64F0D" w:rsidP="00CD2ACA">
            <w:pPr>
              <w:spacing w:after="0" w:line="284" w:lineRule="exact"/>
              <w:jc w:val="right"/>
              <w:rPr>
                <w:rFonts w:ascii="Arial" w:eastAsia="Times New Roman" w:hAnsi="Arial" w:cs="Arial"/>
                <w:sz w:val="18"/>
                <w:szCs w:val="36"/>
                <w:lang w:eastAsia="nl-NL"/>
              </w:rPr>
            </w:pPr>
          </w:p>
        </w:tc>
      </w:tr>
      <w:tr w:rsidR="00A64F0D" w:rsidRPr="00CD2ACA" w:rsidTr="00040C7A">
        <w:trPr>
          <w:trHeight w:val="21"/>
        </w:trPr>
        <w:tc>
          <w:tcPr>
            <w:tcW w:w="1317" w:type="dxa"/>
            <w:tcBorders>
              <w:top w:val="single" w:sz="4" w:space="0" w:color="1B60DB"/>
              <w:left w:val="nil"/>
              <w:bottom w:val="single" w:sz="4" w:space="0" w:color="1B60DB"/>
              <w:right w:val="nil"/>
            </w:tcBorders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  <w:vAlign w:val="center"/>
          </w:tcPr>
          <w:p w:rsidR="00A64F0D" w:rsidRPr="00CD2ACA" w:rsidRDefault="00A64F0D" w:rsidP="00CD2ACA">
            <w:pPr>
              <w:spacing w:after="0" w:line="284" w:lineRule="exact"/>
              <w:rPr>
                <w:rFonts w:ascii="Arial" w:eastAsia="Times New Roman" w:hAnsi="Arial" w:cs="Arial"/>
                <w:sz w:val="18"/>
                <w:szCs w:val="36"/>
                <w:lang w:eastAsia="nl-NL"/>
              </w:rPr>
            </w:pPr>
          </w:p>
        </w:tc>
        <w:tc>
          <w:tcPr>
            <w:tcW w:w="1397" w:type="dxa"/>
            <w:tcBorders>
              <w:top w:val="single" w:sz="4" w:space="0" w:color="1B60DB"/>
              <w:left w:val="nil"/>
              <w:bottom w:val="single" w:sz="4" w:space="0" w:color="1B60DB"/>
              <w:right w:val="nil"/>
            </w:tcBorders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  <w:vAlign w:val="center"/>
          </w:tcPr>
          <w:p w:rsidR="00A64F0D" w:rsidRPr="00CD2ACA" w:rsidRDefault="00A64F0D" w:rsidP="00CD2ACA">
            <w:pPr>
              <w:spacing w:after="0" w:line="284" w:lineRule="exact"/>
              <w:jc w:val="right"/>
              <w:rPr>
                <w:rFonts w:ascii="Arial" w:eastAsia="Times New Roman" w:hAnsi="Arial" w:cs="Arial"/>
                <w:sz w:val="18"/>
                <w:szCs w:val="36"/>
                <w:lang w:eastAsia="nl-NL"/>
              </w:rPr>
            </w:pPr>
          </w:p>
        </w:tc>
        <w:tc>
          <w:tcPr>
            <w:tcW w:w="937" w:type="dxa"/>
            <w:tcBorders>
              <w:top w:val="single" w:sz="4" w:space="0" w:color="1B60DB"/>
              <w:left w:val="nil"/>
              <w:bottom w:val="single" w:sz="4" w:space="0" w:color="1B60DB"/>
              <w:right w:val="nil"/>
            </w:tcBorders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  <w:vAlign w:val="center"/>
          </w:tcPr>
          <w:p w:rsidR="00A64F0D" w:rsidRPr="00CD2ACA" w:rsidRDefault="00A64F0D" w:rsidP="00CD2ACA">
            <w:pPr>
              <w:spacing w:after="0" w:line="284" w:lineRule="exact"/>
              <w:jc w:val="right"/>
              <w:rPr>
                <w:rFonts w:ascii="Arial" w:eastAsia="Times New Roman" w:hAnsi="Arial" w:cs="Arial"/>
                <w:sz w:val="18"/>
                <w:szCs w:val="36"/>
                <w:lang w:eastAsia="nl-NL"/>
              </w:rPr>
            </w:pPr>
          </w:p>
        </w:tc>
      </w:tr>
      <w:tr w:rsidR="00A64F0D" w:rsidRPr="00CD2ACA" w:rsidTr="00040C7A">
        <w:trPr>
          <w:trHeight w:val="22"/>
        </w:trPr>
        <w:tc>
          <w:tcPr>
            <w:tcW w:w="1317" w:type="dxa"/>
            <w:tcBorders>
              <w:top w:val="single" w:sz="4" w:space="0" w:color="1B60DB"/>
              <w:left w:val="nil"/>
              <w:bottom w:val="single" w:sz="4" w:space="0" w:color="1B60DB"/>
              <w:right w:val="nil"/>
            </w:tcBorders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  <w:vAlign w:val="center"/>
          </w:tcPr>
          <w:p w:rsidR="00A64F0D" w:rsidRPr="00CD2ACA" w:rsidRDefault="00A64F0D" w:rsidP="00CD2ACA">
            <w:pPr>
              <w:spacing w:after="0" w:line="284" w:lineRule="exact"/>
              <w:rPr>
                <w:rFonts w:ascii="Arial" w:eastAsia="Times New Roman" w:hAnsi="Arial" w:cs="Arial"/>
                <w:sz w:val="18"/>
                <w:szCs w:val="36"/>
                <w:lang w:eastAsia="nl-NL"/>
              </w:rPr>
            </w:pPr>
          </w:p>
        </w:tc>
        <w:tc>
          <w:tcPr>
            <w:tcW w:w="1397" w:type="dxa"/>
            <w:tcBorders>
              <w:top w:val="single" w:sz="4" w:space="0" w:color="1B60DB"/>
              <w:left w:val="nil"/>
              <w:bottom w:val="single" w:sz="4" w:space="0" w:color="1B60DB"/>
              <w:right w:val="nil"/>
            </w:tcBorders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  <w:vAlign w:val="center"/>
          </w:tcPr>
          <w:p w:rsidR="00A64F0D" w:rsidRPr="00CD2ACA" w:rsidRDefault="00A64F0D" w:rsidP="00CD2ACA">
            <w:pPr>
              <w:spacing w:after="0" w:line="284" w:lineRule="exact"/>
              <w:jc w:val="right"/>
              <w:rPr>
                <w:rFonts w:ascii="Arial" w:eastAsia="Times New Roman" w:hAnsi="Arial" w:cs="Arial"/>
                <w:sz w:val="18"/>
                <w:szCs w:val="36"/>
                <w:lang w:eastAsia="nl-NL"/>
              </w:rPr>
            </w:pPr>
          </w:p>
        </w:tc>
        <w:tc>
          <w:tcPr>
            <w:tcW w:w="937" w:type="dxa"/>
            <w:tcBorders>
              <w:top w:val="single" w:sz="4" w:space="0" w:color="1B60DB"/>
              <w:left w:val="nil"/>
              <w:bottom w:val="single" w:sz="4" w:space="0" w:color="1B60DB"/>
              <w:right w:val="nil"/>
            </w:tcBorders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  <w:vAlign w:val="center"/>
          </w:tcPr>
          <w:p w:rsidR="00A64F0D" w:rsidRPr="00CD2ACA" w:rsidRDefault="00A64F0D" w:rsidP="00CD2ACA">
            <w:pPr>
              <w:spacing w:after="0" w:line="284" w:lineRule="exact"/>
              <w:jc w:val="right"/>
              <w:rPr>
                <w:rFonts w:ascii="Arial" w:eastAsia="Times New Roman" w:hAnsi="Arial" w:cs="Arial"/>
                <w:sz w:val="18"/>
                <w:szCs w:val="36"/>
                <w:lang w:eastAsia="nl-NL"/>
              </w:rPr>
            </w:pPr>
          </w:p>
        </w:tc>
      </w:tr>
      <w:tr w:rsidR="00A64F0D" w:rsidRPr="00CD2ACA" w:rsidTr="00A64F0D">
        <w:trPr>
          <w:trHeight w:val="22"/>
        </w:trPr>
        <w:tc>
          <w:tcPr>
            <w:tcW w:w="1317" w:type="dxa"/>
            <w:tcBorders>
              <w:top w:val="single" w:sz="4" w:space="0" w:color="1B60DB"/>
              <w:left w:val="nil"/>
              <w:bottom w:val="single" w:sz="4" w:space="0" w:color="1B60DB"/>
              <w:right w:val="nil"/>
            </w:tcBorders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  <w:vAlign w:val="center"/>
          </w:tcPr>
          <w:p w:rsidR="00A64F0D" w:rsidRPr="00CD2ACA" w:rsidRDefault="00A64F0D" w:rsidP="00CD2ACA">
            <w:pPr>
              <w:spacing w:after="0" w:line="284" w:lineRule="exact"/>
              <w:rPr>
                <w:rFonts w:ascii="Arial" w:eastAsia="Calibri" w:hAnsi="Arial" w:cs="Arial"/>
                <w:color w:val="000000" w:themeColor="dark1"/>
                <w:kern w:val="24"/>
                <w:sz w:val="18"/>
                <w:lang w:eastAsia="nl-NL"/>
              </w:rPr>
            </w:pPr>
          </w:p>
        </w:tc>
        <w:tc>
          <w:tcPr>
            <w:tcW w:w="1397" w:type="dxa"/>
            <w:tcBorders>
              <w:top w:val="single" w:sz="4" w:space="0" w:color="1B60DB"/>
              <w:left w:val="nil"/>
              <w:bottom w:val="single" w:sz="4" w:space="0" w:color="1B60DB"/>
              <w:right w:val="nil"/>
            </w:tcBorders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  <w:vAlign w:val="center"/>
          </w:tcPr>
          <w:p w:rsidR="00A64F0D" w:rsidRPr="00CD2ACA" w:rsidRDefault="00A64F0D" w:rsidP="00CD2ACA">
            <w:pPr>
              <w:spacing w:after="0" w:line="284" w:lineRule="exact"/>
              <w:jc w:val="right"/>
              <w:rPr>
                <w:rFonts w:ascii="Arial" w:eastAsia="Calibri" w:hAnsi="Arial" w:cs="Arial"/>
                <w:color w:val="000000" w:themeColor="dark1"/>
                <w:kern w:val="24"/>
                <w:sz w:val="18"/>
                <w:szCs w:val="18"/>
                <w:lang w:eastAsia="nl-NL"/>
              </w:rPr>
            </w:pPr>
          </w:p>
        </w:tc>
        <w:tc>
          <w:tcPr>
            <w:tcW w:w="937" w:type="dxa"/>
            <w:tcBorders>
              <w:top w:val="single" w:sz="4" w:space="0" w:color="1B60DB"/>
              <w:left w:val="nil"/>
              <w:bottom w:val="single" w:sz="4" w:space="0" w:color="1B60DB"/>
              <w:right w:val="nil"/>
            </w:tcBorders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  <w:vAlign w:val="center"/>
          </w:tcPr>
          <w:p w:rsidR="00A64F0D" w:rsidRPr="00CD2ACA" w:rsidRDefault="00A64F0D" w:rsidP="00CD2ACA">
            <w:pPr>
              <w:spacing w:after="0" w:line="284" w:lineRule="exact"/>
              <w:jc w:val="right"/>
              <w:rPr>
                <w:rFonts w:ascii="Arial" w:eastAsia="Calibri" w:hAnsi="Arial" w:cs="Arial"/>
                <w:color w:val="000000" w:themeColor="dark1"/>
                <w:kern w:val="24"/>
                <w:sz w:val="18"/>
                <w:szCs w:val="18"/>
                <w:lang w:eastAsia="nl-NL"/>
              </w:rPr>
            </w:pPr>
          </w:p>
        </w:tc>
      </w:tr>
      <w:tr w:rsidR="00A64F0D" w:rsidRPr="00CD2ACA" w:rsidTr="00A64F0D">
        <w:trPr>
          <w:trHeight w:val="21"/>
        </w:trPr>
        <w:tc>
          <w:tcPr>
            <w:tcW w:w="1317" w:type="dxa"/>
            <w:tcBorders>
              <w:top w:val="single" w:sz="4" w:space="0" w:color="1B60DB"/>
              <w:left w:val="nil"/>
              <w:bottom w:val="single" w:sz="4" w:space="0" w:color="1B60DB"/>
              <w:right w:val="nil"/>
            </w:tcBorders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  <w:vAlign w:val="center"/>
          </w:tcPr>
          <w:p w:rsidR="00A64F0D" w:rsidRPr="00CD2ACA" w:rsidRDefault="00A64F0D" w:rsidP="00CD2ACA">
            <w:pPr>
              <w:spacing w:after="0" w:line="284" w:lineRule="exact"/>
              <w:rPr>
                <w:rFonts w:ascii="Arial" w:eastAsia="Calibri" w:hAnsi="Arial" w:cs="Arial"/>
                <w:color w:val="000000" w:themeColor="dark1"/>
                <w:kern w:val="24"/>
                <w:sz w:val="18"/>
                <w:lang w:eastAsia="nl-NL"/>
              </w:rPr>
            </w:pPr>
          </w:p>
        </w:tc>
        <w:tc>
          <w:tcPr>
            <w:tcW w:w="1397" w:type="dxa"/>
            <w:tcBorders>
              <w:top w:val="single" w:sz="4" w:space="0" w:color="1B60DB"/>
              <w:left w:val="nil"/>
              <w:bottom w:val="single" w:sz="4" w:space="0" w:color="1B60DB"/>
              <w:right w:val="nil"/>
            </w:tcBorders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  <w:vAlign w:val="center"/>
          </w:tcPr>
          <w:p w:rsidR="00A64F0D" w:rsidRPr="00CD2ACA" w:rsidRDefault="00A64F0D" w:rsidP="00CD2ACA">
            <w:pPr>
              <w:spacing w:after="0" w:line="284" w:lineRule="exact"/>
              <w:jc w:val="right"/>
              <w:rPr>
                <w:rFonts w:ascii="Arial" w:eastAsia="Calibri" w:hAnsi="Arial" w:cs="Arial"/>
                <w:color w:val="000000" w:themeColor="dark1"/>
                <w:kern w:val="24"/>
                <w:sz w:val="18"/>
                <w:szCs w:val="18"/>
                <w:lang w:eastAsia="nl-NL"/>
              </w:rPr>
            </w:pPr>
          </w:p>
        </w:tc>
        <w:tc>
          <w:tcPr>
            <w:tcW w:w="937" w:type="dxa"/>
            <w:tcBorders>
              <w:top w:val="single" w:sz="4" w:space="0" w:color="1B60DB"/>
              <w:left w:val="nil"/>
              <w:bottom w:val="single" w:sz="4" w:space="0" w:color="1B60DB"/>
              <w:right w:val="nil"/>
            </w:tcBorders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  <w:vAlign w:val="center"/>
          </w:tcPr>
          <w:p w:rsidR="00A64F0D" w:rsidRPr="00CD2ACA" w:rsidRDefault="00A64F0D" w:rsidP="00CD2ACA">
            <w:pPr>
              <w:spacing w:after="0" w:line="284" w:lineRule="exact"/>
              <w:jc w:val="right"/>
              <w:rPr>
                <w:rFonts w:ascii="Arial" w:eastAsia="Calibri" w:hAnsi="Arial" w:cs="Arial"/>
                <w:color w:val="000000" w:themeColor="dark1"/>
                <w:kern w:val="24"/>
                <w:sz w:val="18"/>
                <w:szCs w:val="18"/>
                <w:lang w:eastAsia="nl-NL"/>
              </w:rPr>
            </w:pPr>
          </w:p>
        </w:tc>
      </w:tr>
      <w:tr w:rsidR="00A64F0D" w:rsidRPr="00CD2ACA" w:rsidTr="00040C7A">
        <w:trPr>
          <w:trHeight w:val="21"/>
        </w:trPr>
        <w:tc>
          <w:tcPr>
            <w:tcW w:w="1317" w:type="dxa"/>
            <w:tcBorders>
              <w:top w:val="single" w:sz="4" w:space="0" w:color="1B60DB"/>
              <w:left w:val="nil"/>
              <w:bottom w:val="single" w:sz="4" w:space="0" w:color="1B60DB"/>
              <w:right w:val="nil"/>
            </w:tcBorders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  <w:vAlign w:val="center"/>
          </w:tcPr>
          <w:p w:rsidR="00A64F0D" w:rsidRPr="00CD2ACA" w:rsidRDefault="00A64F0D" w:rsidP="00CD2AC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36"/>
                <w:lang w:eastAsia="nl-NL"/>
              </w:rPr>
            </w:pPr>
          </w:p>
        </w:tc>
        <w:tc>
          <w:tcPr>
            <w:tcW w:w="1397" w:type="dxa"/>
            <w:tcBorders>
              <w:top w:val="single" w:sz="4" w:space="0" w:color="1B60DB"/>
              <w:left w:val="nil"/>
              <w:bottom w:val="single" w:sz="4" w:space="0" w:color="1B60DB"/>
              <w:right w:val="nil"/>
            </w:tcBorders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  <w:vAlign w:val="center"/>
          </w:tcPr>
          <w:p w:rsidR="00A64F0D" w:rsidRPr="00CD2ACA" w:rsidRDefault="00A64F0D" w:rsidP="00CD2AC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eastAsia="nl-NL"/>
              </w:rPr>
            </w:pPr>
          </w:p>
        </w:tc>
        <w:tc>
          <w:tcPr>
            <w:tcW w:w="937" w:type="dxa"/>
            <w:tcBorders>
              <w:top w:val="single" w:sz="4" w:space="0" w:color="1B60DB"/>
              <w:left w:val="nil"/>
              <w:bottom w:val="single" w:sz="4" w:space="0" w:color="1B60DB"/>
              <w:right w:val="nil"/>
            </w:tcBorders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  <w:vAlign w:val="center"/>
          </w:tcPr>
          <w:p w:rsidR="00A64F0D" w:rsidRPr="00CD2ACA" w:rsidRDefault="00A64F0D" w:rsidP="00CD2AC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eastAsia="nl-NL"/>
              </w:rPr>
            </w:pPr>
          </w:p>
        </w:tc>
      </w:tr>
      <w:tr w:rsidR="00A64F0D" w:rsidRPr="00CD2ACA" w:rsidTr="00A64F0D">
        <w:trPr>
          <w:trHeight w:val="21"/>
        </w:trPr>
        <w:tc>
          <w:tcPr>
            <w:tcW w:w="1317" w:type="dxa"/>
            <w:tcBorders>
              <w:top w:val="single" w:sz="4" w:space="0" w:color="1B60DB"/>
              <w:left w:val="nil"/>
              <w:bottom w:val="single" w:sz="4" w:space="0" w:color="1B60DB"/>
              <w:right w:val="nil"/>
            </w:tcBorders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  <w:vAlign w:val="center"/>
          </w:tcPr>
          <w:p w:rsidR="00A64F0D" w:rsidRDefault="00A64F0D" w:rsidP="00CD2AC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36"/>
                <w:lang w:eastAsia="nl-NL"/>
              </w:rPr>
            </w:pPr>
          </w:p>
        </w:tc>
        <w:tc>
          <w:tcPr>
            <w:tcW w:w="1397" w:type="dxa"/>
            <w:tcBorders>
              <w:top w:val="single" w:sz="4" w:space="0" w:color="1B60DB"/>
              <w:left w:val="nil"/>
              <w:bottom w:val="single" w:sz="4" w:space="0" w:color="1B60DB"/>
              <w:right w:val="nil"/>
            </w:tcBorders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  <w:vAlign w:val="center"/>
          </w:tcPr>
          <w:p w:rsidR="00A64F0D" w:rsidRPr="00CD2ACA" w:rsidRDefault="00A64F0D" w:rsidP="00CD2ACA">
            <w:pPr>
              <w:spacing w:after="0" w:line="240" w:lineRule="auto"/>
              <w:rPr>
                <w:rFonts w:ascii="Arial Black" w:eastAsia="Calibri" w:hAnsi="Arial Black" w:cs="Arial"/>
                <w:color w:val="1B60DB"/>
                <w:kern w:val="24"/>
                <w:sz w:val="18"/>
                <w:lang w:eastAsia="nl-NL"/>
              </w:rPr>
            </w:pPr>
          </w:p>
        </w:tc>
        <w:tc>
          <w:tcPr>
            <w:tcW w:w="937" w:type="dxa"/>
            <w:tcBorders>
              <w:top w:val="single" w:sz="4" w:space="0" w:color="1B60DB"/>
              <w:left w:val="nil"/>
              <w:bottom w:val="single" w:sz="4" w:space="0" w:color="1B60DB"/>
              <w:right w:val="nil"/>
            </w:tcBorders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  <w:vAlign w:val="center"/>
          </w:tcPr>
          <w:p w:rsidR="00A64F0D" w:rsidRPr="00CD2ACA" w:rsidRDefault="00A64F0D" w:rsidP="00CD2ACA">
            <w:pPr>
              <w:spacing w:after="0" w:line="240" w:lineRule="auto"/>
              <w:rPr>
                <w:rFonts w:ascii="Arial Black" w:eastAsia="Calibri" w:hAnsi="Arial Black" w:cs="Arial"/>
                <w:color w:val="1B60DB"/>
                <w:kern w:val="24"/>
                <w:sz w:val="18"/>
                <w:lang w:eastAsia="nl-NL"/>
              </w:rPr>
            </w:pPr>
          </w:p>
        </w:tc>
      </w:tr>
      <w:tr w:rsidR="00A64F0D" w:rsidRPr="00CD2ACA" w:rsidTr="00A64F0D">
        <w:trPr>
          <w:trHeight w:val="21"/>
        </w:trPr>
        <w:tc>
          <w:tcPr>
            <w:tcW w:w="1317" w:type="dxa"/>
            <w:tcBorders>
              <w:top w:val="single" w:sz="4" w:space="0" w:color="1B60DB"/>
              <w:left w:val="nil"/>
              <w:bottom w:val="single" w:sz="12" w:space="0" w:color="1B60DB"/>
              <w:right w:val="nil"/>
            </w:tcBorders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  <w:vAlign w:val="center"/>
          </w:tcPr>
          <w:p w:rsidR="00A64F0D" w:rsidRDefault="00A64F0D" w:rsidP="00CD2AC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36"/>
                <w:lang w:eastAsia="nl-NL"/>
              </w:rPr>
            </w:pPr>
          </w:p>
        </w:tc>
        <w:tc>
          <w:tcPr>
            <w:tcW w:w="1397" w:type="dxa"/>
            <w:tcBorders>
              <w:top w:val="single" w:sz="4" w:space="0" w:color="1B60DB"/>
              <w:left w:val="nil"/>
              <w:bottom w:val="single" w:sz="12" w:space="0" w:color="1B60DB"/>
              <w:right w:val="nil"/>
            </w:tcBorders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  <w:vAlign w:val="center"/>
          </w:tcPr>
          <w:p w:rsidR="00A64F0D" w:rsidRPr="00CD2ACA" w:rsidRDefault="00A64F0D" w:rsidP="00CD2ACA">
            <w:pPr>
              <w:spacing w:after="0" w:line="240" w:lineRule="auto"/>
              <w:rPr>
                <w:rFonts w:ascii="Arial Black" w:eastAsia="Calibri" w:hAnsi="Arial Black" w:cs="Arial"/>
                <w:color w:val="1B60DB"/>
                <w:kern w:val="24"/>
                <w:sz w:val="18"/>
                <w:lang w:eastAsia="nl-NL"/>
              </w:rPr>
            </w:pPr>
          </w:p>
        </w:tc>
        <w:tc>
          <w:tcPr>
            <w:tcW w:w="937" w:type="dxa"/>
            <w:tcBorders>
              <w:top w:val="single" w:sz="4" w:space="0" w:color="1B60DB"/>
              <w:left w:val="nil"/>
              <w:bottom w:val="single" w:sz="12" w:space="0" w:color="1B60DB"/>
              <w:right w:val="nil"/>
            </w:tcBorders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  <w:vAlign w:val="center"/>
          </w:tcPr>
          <w:p w:rsidR="00A64F0D" w:rsidRPr="00CD2ACA" w:rsidRDefault="00A64F0D" w:rsidP="00CD2ACA">
            <w:pPr>
              <w:spacing w:after="0" w:line="240" w:lineRule="auto"/>
              <w:rPr>
                <w:rFonts w:ascii="Arial Black" w:eastAsia="Calibri" w:hAnsi="Arial Black" w:cs="Arial"/>
                <w:color w:val="1B60DB"/>
                <w:kern w:val="24"/>
                <w:sz w:val="18"/>
                <w:lang w:eastAsia="nl-NL"/>
              </w:rPr>
            </w:pPr>
          </w:p>
        </w:tc>
      </w:tr>
    </w:tbl>
    <w:tbl>
      <w:tblPr>
        <w:tblpPr w:leftFromText="141" w:rightFromText="141" w:vertAnchor="text" w:horzAnchor="page" w:tblpX="5912" w:tblpY="-4982"/>
        <w:tblW w:w="3651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317"/>
        <w:gridCol w:w="1397"/>
        <w:gridCol w:w="937"/>
      </w:tblGrid>
      <w:tr w:rsidR="00C102B8" w:rsidRPr="00A64F0D" w:rsidTr="00C102B8">
        <w:trPr>
          <w:trHeight w:val="377"/>
        </w:trPr>
        <w:tc>
          <w:tcPr>
            <w:tcW w:w="1317" w:type="dxa"/>
            <w:tcBorders>
              <w:top w:val="single" w:sz="12" w:space="0" w:color="1B60DB"/>
              <w:left w:val="nil"/>
              <w:bottom w:val="single" w:sz="4" w:space="0" w:color="1B60DB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C102B8" w:rsidRPr="00CD2ACA" w:rsidRDefault="00C102B8" w:rsidP="00C102B8">
            <w:pPr>
              <w:spacing w:after="0" w:line="342" w:lineRule="exact"/>
              <w:rPr>
                <w:rFonts w:ascii="Arial" w:eastAsia="Times New Roman" w:hAnsi="Arial" w:cs="Arial"/>
                <w:sz w:val="18"/>
                <w:szCs w:val="36"/>
                <w:lang w:eastAsia="nl-NL"/>
              </w:rPr>
            </w:pPr>
          </w:p>
        </w:tc>
        <w:tc>
          <w:tcPr>
            <w:tcW w:w="1397" w:type="dxa"/>
            <w:tcBorders>
              <w:top w:val="single" w:sz="12" w:space="0" w:color="1B60DB"/>
              <w:left w:val="nil"/>
              <w:bottom w:val="single" w:sz="4" w:space="0" w:color="1B60DB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C102B8" w:rsidRPr="00CD2ACA" w:rsidRDefault="00C102B8" w:rsidP="00C102B8">
            <w:pPr>
              <w:spacing w:after="0" w:line="342" w:lineRule="exact"/>
              <w:jc w:val="right"/>
              <w:rPr>
                <w:rFonts w:ascii="Arial" w:eastAsia="Times New Roman" w:hAnsi="Arial" w:cs="Arial"/>
                <w:sz w:val="18"/>
                <w:szCs w:val="36"/>
                <w:lang w:eastAsia="nl-NL"/>
              </w:rPr>
            </w:pPr>
          </w:p>
        </w:tc>
        <w:tc>
          <w:tcPr>
            <w:tcW w:w="937" w:type="dxa"/>
            <w:tcBorders>
              <w:top w:val="single" w:sz="12" w:space="0" w:color="1B60DB"/>
              <w:left w:val="nil"/>
              <w:bottom w:val="single" w:sz="4" w:space="0" w:color="1B60DB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C102B8" w:rsidRPr="00CD2ACA" w:rsidRDefault="00C102B8" w:rsidP="00C102B8">
            <w:pPr>
              <w:spacing w:after="0" w:line="342" w:lineRule="exact"/>
              <w:jc w:val="right"/>
              <w:rPr>
                <w:rFonts w:ascii="Arial" w:eastAsia="Times New Roman" w:hAnsi="Arial" w:cs="Arial"/>
                <w:sz w:val="18"/>
                <w:szCs w:val="36"/>
                <w:lang w:eastAsia="nl-NL"/>
              </w:rPr>
            </w:pPr>
          </w:p>
        </w:tc>
      </w:tr>
      <w:tr w:rsidR="00C102B8" w:rsidRPr="00CD2ACA" w:rsidTr="00C102B8">
        <w:trPr>
          <w:trHeight w:val="53"/>
        </w:trPr>
        <w:tc>
          <w:tcPr>
            <w:tcW w:w="1317" w:type="dxa"/>
            <w:tcBorders>
              <w:top w:val="single" w:sz="4" w:space="0" w:color="1B60DB"/>
              <w:left w:val="nil"/>
              <w:bottom w:val="single" w:sz="4" w:space="0" w:color="1B60DB"/>
              <w:right w:val="nil"/>
            </w:tcBorders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  <w:vAlign w:val="center"/>
          </w:tcPr>
          <w:p w:rsidR="00C102B8" w:rsidRPr="00CD2ACA" w:rsidRDefault="00C102B8" w:rsidP="00C102B8">
            <w:pPr>
              <w:spacing w:after="0" w:line="284" w:lineRule="exact"/>
              <w:rPr>
                <w:rFonts w:ascii="Arial" w:eastAsia="Times New Roman" w:hAnsi="Arial" w:cs="Arial"/>
                <w:sz w:val="18"/>
                <w:szCs w:val="36"/>
                <w:lang w:eastAsia="nl-NL"/>
              </w:rPr>
            </w:pPr>
          </w:p>
        </w:tc>
        <w:tc>
          <w:tcPr>
            <w:tcW w:w="1397" w:type="dxa"/>
            <w:tcBorders>
              <w:top w:val="single" w:sz="4" w:space="0" w:color="1B60DB"/>
              <w:left w:val="nil"/>
              <w:bottom w:val="single" w:sz="4" w:space="0" w:color="1B60DB"/>
              <w:right w:val="nil"/>
            </w:tcBorders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  <w:vAlign w:val="center"/>
          </w:tcPr>
          <w:p w:rsidR="00C102B8" w:rsidRPr="00CD2ACA" w:rsidRDefault="00C102B8" w:rsidP="00C102B8">
            <w:pPr>
              <w:spacing w:after="0" w:line="284" w:lineRule="exact"/>
              <w:jc w:val="right"/>
              <w:rPr>
                <w:rFonts w:ascii="Arial" w:eastAsia="Times New Roman" w:hAnsi="Arial" w:cs="Arial"/>
                <w:sz w:val="18"/>
                <w:szCs w:val="36"/>
                <w:lang w:eastAsia="nl-NL"/>
              </w:rPr>
            </w:pPr>
          </w:p>
        </w:tc>
        <w:tc>
          <w:tcPr>
            <w:tcW w:w="937" w:type="dxa"/>
            <w:tcBorders>
              <w:top w:val="single" w:sz="4" w:space="0" w:color="1B60DB"/>
              <w:left w:val="nil"/>
              <w:bottom w:val="single" w:sz="4" w:space="0" w:color="1B60DB"/>
              <w:right w:val="nil"/>
            </w:tcBorders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  <w:vAlign w:val="center"/>
          </w:tcPr>
          <w:p w:rsidR="00C102B8" w:rsidRPr="00CD2ACA" w:rsidRDefault="00C102B8" w:rsidP="00C102B8">
            <w:pPr>
              <w:spacing w:after="0" w:line="284" w:lineRule="exact"/>
              <w:jc w:val="right"/>
              <w:rPr>
                <w:rFonts w:ascii="Arial" w:eastAsia="Times New Roman" w:hAnsi="Arial" w:cs="Arial"/>
                <w:sz w:val="18"/>
                <w:szCs w:val="36"/>
                <w:lang w:eastAsia="nl-NL"/>
              </w:rPr>
            </w:pPr>
          </w:p>
        </w:tc>
      </w:tr>
      <w:tr w:rsidR="00C102B8" w:rsidRPr="00CD2ACA" w:rsidTr="00C102B8">
        <w:trPr>
          <w:trHeight w:val="21"/>
        </w:trPr>
        <w:tc>
          <w:tcPr>
            <w:tcW w:w="1317" w:type="dxa"/>
            <w:tcBorders>
              <w:top w:val="single" w:sz="4" w:space="0" w:color="1B60DB"/>
              <w:left w:val="nil"/>
              <w:bottom w:val="single" w:sz="4" w:space="0" w:color="1B60DB"/>
              <w:right w:val="nil"/>
            </w:tcBorders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  <w:vAlign w:val="center"/>
          </w:tcPr>
          <w:p w:rsidR="00C102B8" w:rsidRPr="00CD2ACA" w:rsidRDefault="00C102B8" w:rsidP="00C102B8">
            <w:pPr>
              <w:spacing w:after="0" w:line="284" w:lineRule="exact"/>
              <w:rPr>
                <w:rFonts w:ascii="Arial" w:eastAsia="Times New Roman" w:hAnsi="Arial" w:cs="Arial"/>
                <w:sz w:val="18"/>
                <w:szCs w:val="36"/>
                <w:lang w:eastAsia="nl-NL"/>
              </w:rPr>
            </w:pPr>
          </w:p>
        </w:tc>
        <w:tc>
          <w:tcPr>
            <w:tcW w:w="1397" w:type="dxa"/>
            <w:tcBorders>
              <w:top w:val="single" w:sz="4" w:space="0" w:color="1B60DB"/>
              <w:left w:val="nil"/>
              <w:bottom w:val="single" w:sz="4" w:space="0" w:color="1B60DB"/>
              <w:right w:val="nil"/>
            </w:tcBorders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  <w:vAlign w:val="center"/>
          </w:tcPr>
          <w:p w:rsidR="00C102B8" w:rsidRPr="00CD2ACA" w:rsidRDefault="00C102B8" w:rsidP="00C102B8">
            <w:pPr>
              <w:spacing w:after="0" w:line="284" w:lineRule="exact"/>
              <w:jc w:val="right"/>
              <w:rPr>
                <w:rFonts w:ascii="Arial" w:eastAsia="Times New Roman" w:hAnsi="Arial" w:cs="Arial"/>
                <w:sz w:val="18"/>
                <w:szCs w:val="36"/>
                <w:lang w:eastAsia="nl-NL"/>
              </w:rPr>
            </w:pPr>
          </w:p>
        </w:tc>
        <w:tc>
          <w:tcPr>
            <w:tcW w:w="937" w:type="dxa"/>
            <w:tcBorders>
              <w:top w:val="single" w:sz="4" w:space="0" w:color="1B60DB"/>
              <w:left w:val="nil"/>
              <w:bottom w:val="single" w:sz="4" w:space="0" w:color="1B60DB"/>
              <w:right w:val="nil"/>
            </w:tcBorders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  <w:vAlign w:val="center"/>
          </w:tcPr>
          <w:p w:rsidR="00C102B8" w:rsidRPr="00CD2ACA" w:rsidRDefault="00C102B8" w:rsidP="00C102B8">
            <w:pPr>
              <w:spacing w:after="0" w:line="284" w:lineRule="exact"/>
              <w:jc w:val="right"/>
              <w:rPr>
                <w:rFonts w:ascii="Arial" w:eastAsia="Times New Roman" w:hAnsi="Arial" w:cs="Arial"/>
                <w:sz w:val="18"/>
                <w:szCs w:val="36"/>
                <w:lang w:eastAsia="nl-NL"/>
              </w:rPr>
            </w:pPr>
          </w:p>
        </w:tc>
      </w:tr>
      <w:tr w:rsidR="00C102B8" w:rsidRPr="00CD2ACA" w:rsidTr="00C102B8">
        <w:trPr>
          <w:trHeight w:val="21"/>
        </w:trPr>
        <w:tc>
          <w:tcPr>
            <w:tcW w:w="1317" w:type="dxa"/>
            <w:tcBorders>
              <w:top w:val="single" w:sz="4" w:space="0" w:color="1B60DB"/>
              <w:left w:val="nil"/>
              <w:bottom w:val="single" w:sz="4" w:space="0" w:color="1B60DB"/>
              <w:right w:val="nil"/>
            </w:tcBorders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  <w:vAlign w:val="center"/>
          </w:tcPr>
          <w:p w:rsidR="00C102B8" w:rsidRPr="00CD2ACA" w:rsidRDefault="00C102B8" w:rsidP="00C102B8">
            <w:pPr>
              <w:spacing w:after="0" w:line="284" w:lineRule="exact"/>
              <w:rPr>
                <w:rFonts w:ascii="Arial" w:eastAsia="Times New Roman" w:hAnsi="Arial" w:cs="Arial"/>
                <w:sz w:val="18"/>
                <w:szCs w:val="36"/>
                <w:lang w:eastAsia="nl-NL"/>
              </w:rPr>
            </w:pPr>
          </w:p>
        </w:tc>
        <w:tc>
          <w:tcPr>
            <w:tcW w:w="1397" w:type="dxa"/>
            <w:tcBorders>
              <w:top w:val="single" w:sz="4" w:space="0" w:color="1B60DB"/>
              <w:left w:val="nil"/>
              <w:bottom w:val="single" w:sz="4" w:space="0" w:color="1B60DB"/>
              <w:right w:val="nil"/>
            </w:tcBorders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  <w:vAlign w:val="center"/>
          </w:tcPr>
          <w:p w:rsidR="00C102B8" w:rsidRPr="00CD2ACA" w:rsidRDefault="00C102B8" w:rsidP="00C102B8">
            <w:pPr>
              <w:spacing w:after="0" w:line="284" w:lineRule="exact"/>
              <w:jc w:val="right"/>
              <w:rPr>
                <w:rFonts w:ascii="Arial" w:eastAsia="Times New Roman" w:hAnsi="Arial" w:cs="Arial"/>
                <w:sz w:val="18"/>
                <w:szCs w:val="36"/>
                <w:lang w:eastAsia="nl-NL"/>
              </w:rPr>
            </w:pPr>
          </w:p>
        </w:tc>
        <w:tc>
          <w:tcPr>
            <w:tcW w:w="937" w:type="dxa"/>
            <w:tcBorders>
              <w:top w:val="single" w:sz="4" w:space="0" w:color="1B60DB"/>
              <w:left w:val="nil"/>
              <w:bottom w:val="single" w:sz="4" w:space="0" w:color="1B60DB"/>
              <w:right w:val="nil"/>
            </w:tcBorders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  <w:vAlign w:val="center"/>
          </w:tcPr>
          <w:p w:rsidR="00C102B8" w:rsidRPr="00CD2ACA" w:rsidRDefault="00C102B8" w:rsidP="00C102B8">
            <w:pPr>
              <w:spacing w:after="0" w:line="284" w:lineRule="exact"/>
              <w:jc w:val="right"/>
              <w:rPr>
                <w:rFonts w:ascii="Arial" w:eastAsia="Times New Roman" w:hAnsi="Arial" w:cs="Arial"/>
                <w:sz w:val="18"/>
                <w:szCs w:val="36"/>
                <w:lang w:eastAsia="nl-NL"/>
              </w:rPr>
            </w:pPr>
          </w:p>
        </w:tc>
      </w:tr>
      <w:tr w:rsidR="00C102B8" w:rsidRPr="00CD2ACA" w:rsidTr="00C102B8">
        <w:trPr>
          <w:trHeight w:val="22"/>
        </w:trPr>
        <w:tc>
          <w:tcPr>
            <w:tcW w:w="1317" w:type="dxa"/>
            <w:tcBorders>
              <w:top w:val="single" w:sz="4" w:space="0" w:color="1B60DB"/>
              <w:left w:val="nil"/>
              <w:bottom w:val="single" w:sz="4" w:space="0" w:color="1B60DB"/>
              <w:right w:val="nil"/>
            </w:tcBorders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  <w:vAlign w:val="center"/>
          </w:tcPr>
          <w:p w:rsidR="00C102B8" w:rsidRPr="00CD2ACA" w:rsidRDefault="00C102B8" w:rsidP="00C102B8">
            <w:pPr>
              <w:spacing w:after="0" w:line="284" w:lineRule="exact"/>
              <w:rPr>
                <w:rFonts w:ascii="Arial" w:eastAsia="Times New Roman" w:hAnsi="Arial" w:cs="Arial"/>
                <w:sz w:val="18"/>
                <w:szCs w:val="36"/>
                <w:lang w:eastAsia="nl-NL"/>
              </w:rPr>
            </w:pPr>
          </w:p>
        </w:tc>
        <w:tc>
          <w:tcPr>
            <w:tcW w:w="1397" w:type="dxa"/>
            <w:tcBorders>
              <w:top w:val="single" w:sz="4" w:space="0" w:color="1B60DB"/>
              <w:left w:val="nil"/>
              <w:bottom w:val="single" w:sz="4" w:space="0" w:color="1B60DB"/>
              <w:right w:val="nil"/>
            </w:tcBorders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  <w:vAlign w:val="center"/>
          </w:tcPr>
          <w:p w:rsidR="00C102B8" w:rsidRPr="00CD2ACA" w:rsidRDefault="00C102B8" w:rsidP="00C102B8">
            <w:pPr>
              <w:spacing w:after="0" w:line="284" w:lineRule="exact"/>
              <w:jc w:val="right"/>
              <w:rPr>
                <w:rFonts w:ascii="Arial" w:eastAsia="Times New Roman" w:hAnsi="Arial" w:cs="Arial"/>
                <w:sz w:val="18"/>
                <w:szCs w:val="36"/>
                <w:lang w:eastAsia="nl-NL"/>
              </w:rPr>
            </w:pPr>
          </w:p>
        </w:tc>
        <w:tc>
          <w:tcPr>
            <w:tcW w:w="937" w:type="dxa"/>
            <w:tcBorders>
              <w:top w:val="single" w:sz="4" w:space="0" w:color="1B60DB"/>
              <w:left w:val="nil"/>
              <w:bottom w:val="single" w:sz="4" w:space="0" w:color="1B60DB"/>
              <w:right w:val="nil"/>
            </w:tcBorders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  <w:vAlign w:val="center"/>
          </w:tcPr>
          <w:p w:rsidR="00C102B8" w:rsidRPr="00CD2ACA" w:rsidRDefault="00C102B8" w:rsidP="00C102B8">
            <w:pPr>
              <w:spacing w:after="0" w:line="284" w:lineRule="exact"/>
              <w:jc w:val="right"/>
              <w:rPr>
                <w:rFonts w:ascii="Arial" w:eastAsia="Times New Roman" w:hAnsi="Arial" w:cs="Arial"/>
                <w:sz w:val="18"/>
                <w:szCs w:val="36"/>
                <w:lang w:eastAsia="nl-NL"/>
              </w:rPr>
            </w:pPr>
          </w:p>
        </w:tc>
      </w:tr>
      <w:tr w:rsidR="00C102B8" w:rsidRPr="00CD2ACA" w:rsidTr="00C102B8">
        <w:trPr>
          <w:trHeight w:val="22"/>
        </w:trPr>
        <w:tc>
          <w:tcPr>
            <w:tcW w:w="1317" w:type="dxa"/>
            <w:tcBorders>
              <w:top w:val="single" w:sz="4" w:space="0" w:color="1B60DB"/>
              <w:left w:val="nil"/>
              <w:bottom w:val="single" w:sz="4" w:space="0" w:color="1B60DB"/>
              <w:right w:val="nil"/>
            </w:tcBorders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  <w:vAlign w:val="center"/>
          </w:tcPr>
          <w:p w:rsidR="00C102B8" w:rsidRPr="00CD2ACA" w:rsidRDefault="00C102B8" w:rsidP="00C102B8">
            <w:pPr>
              <w:spacing w:after="0" w:line="284" w:lineRule="exact"/>
              <w:rPr>
                <w:rFonts w:ascii="Arial" w:eastAsia="Calibri" w:hAnsi="Arial" w:cs="Arial"/>
                <w:color w:val="000000" w:themeColor="dark1"/>
                <w:kern w:val="24"/>
                <w:sz w:val="18"/>
                <w:lang w:eastAsia="nl-NL"/>
              </w:rPr>
            </w:pPr>
          </w:p>
        </w:tc>
        <w:tc>
          <w:tcPr>
            <w:tcW w:w="1397" w:type="dxa"/>
            <w:tcBorders>
              <w:top w:val="single" w:sz="4" w:space="0" w:color="1B60DB"/>
              <w:left w:val="nil"/>
              <w:bottom w:val="single" w:sz="4" w:space="0" w:color="1B60DB"/>
              <w:right w:val="nil"/>
            </w:tcBorders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  <w:vAlign w:val="center"/>
          </w:tcPr>
          <w:p w:rsidR="00C102B8" w:rsidRPr="00CD2ACA" w:rsidRDefault="00C102B8" w:rsidP="00C102B8">
            <w:pPr>
              <w:spacing w:after="0" w:line="284" w:lineRule="exact"/>
              <w:jc w:val="right"/>
              <w:rPr>
                <w:rFonts w:ascii="Arial" w:eastAsia="Calibri" w:hAnsi="Arial" w:cs="Arial"/>
                <w:color w:val="000000" w:themeColor="dark1"/>
                <w:kern w:val="24"/>
                <w:sz w:val="18"/>
                <w:szCs w:val="18"/>
                <w:lang w:eastAsia="nl-NL"/>
              </w:rPr>
            </w:pPr>
          </w:p>
        </w:tc>
        <w:tc>
          <w:tcPr>
            <w:tcW w:w="937" w:type="dxa"/>
            <w:tcBorders>
              <w:top w:val="single" w:sz="4" w:space="0" w:color="1B60DB"/>
              <w:left w:val="nil"/>
              <w:bottom w:val="single" w:sz="4" w:space="0" w:color="1B60DB"/>
              <w:right w:val="nil"/>
            </w:tcBorders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  <w:vAlign w:val="center"/>
          </w:tcPr>
          <w:p w:rsidR="00C102B8" w:rsidRPr="00CD2ACA" w:rsidRDefault="00C102B8" w:rsidP="00C102B8">
            <w:pPr>
              <w:spacing w:after="0" w:line="284" w:lineRule="exact"/>
              <w:jc w:val="right"/>
              <w:rPr>
                <w:rFonts w:ascii="Arial" w:eastAsia="Calibri" w:hAnsi="Arial" w:cs="Arial"/>
                <w:color w:val="000000" w:themeColor="dark1"/>
                <w:kern w:val="24"/>
                <w:sz w:val="18"/>
                <w:szCs w:val="18"/>
                <w:lang w:eastAsia="nl-NL"/>
              </w:rPr>
            </w:pPr>
          </w:p>
        </w:tc>
      </w:tr>
      <w:tr w:rsidR="00C102B8" w:rsidRPr="00CD2ACA" w:rsidTr="00C102B8">
        <w:trPr>
          <w:trHeight w:val="21"/>
        </w:trPr>
        <w:tc>
          <w:tcPr>
            <w:tcW w:w="1317" w:type="dxa"/>
            <w:tcBorders>
              <w:top w:val="single" w:sz="4" w:space="0" w:color="1B60DB"/>
              <w:left w:val="nil"/>
              <w:bottom w:val="single" w:sz="4" w:space="0" w:color="1B60DB"/>
              <w:right w:val="nil"/>
            </w:tcBorders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  <w:vAlign w:val="center"/>
          </w:tcPr>
          <w:p w:rsidR="00C102B8" w:rsidRPr="00CD2ACA" w:rsidRDefault="00C102B8" w:rsidP="00C102B8">
            <w:pPr>
              <w:spacing w:after="0" w:line="284" w:lineRule="exact"/>
              <w:rPr>
                <w:rFonts w:ascii="Arial" w:eastAsia="Calibri" w:hAnsi="Arial" w:cs="Arial"/>
                <w:color w:val="000000" w:themeColor="dark1"/>
                <w:kern w:val="24"/>
                <w:sz w:val="18"/>
                <w:lang w:eastAsia="nl-NL"/>
              </w:rPr>
            </w:pPr>
          </w:p>
        </w:tc>
        <w:tc>
          <w:tcPr>
            <w:tcW w:w="1397" w:type="dxa"/>
            <w:tcBorders>
              <w:top w:val="single" w:sz="4" w:space="0" w:color="1B60DB"/>
              <w:left w:val="nil"/>
              <w:bottom w:val="single" w:sz="4" w:space="0" w:color="1B60DB"/>
              <w:right w:val="nil"/>
            </w:tcBorders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  <w:vAlign w:val="center"/>
          </w:tcPr>
          <w:p w:rsidR="00C102B8" w:rsidRPr="00CD2ACA" w:rsidRDefault="00C102B8" w:rsidP="00C102B8">
            <w:pPr>
              <w:spacing w:after="0" w:line="284" w:lineRule="exact"/>
              <w:jc w:val="right"/>
              <w:rPr>
                <w:rFonts w:ascii="Arial" w:eastAsia="Calibri" w:hAnsi="Arial" w:cs="Arial"/>
                <w:color w:val="000000" w:themeColor="dark1"/>
                <w:kern w:val="24"/>
                <w:sz w:val="18"/>
                <w:szCs w:val="18"/>
                <w:lang w:eastAsia="nl-NL"/>
              </w:rPr>
            </w:pPr>
          </w:p>
        </w:tc>
        <w:tc>
          <w:tcPr>
            <w:tcW w:w="937" w:type="dxa"/>
            <w:tcBorders>
              <w:top w:val="single" w:sz="4" w:space="0" w:color="1B60DB"/>
              <w:left w:val="nil"/>
              <w:bottom w:val="single" w:sz="4" w:space="0" w:color="1B60DB"/>
              <w:right w:val="nil"/>
            </w:tcBorders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  <w:vAlign w:val="center"/>
          </w:tcPr>
          <w:p w:rsidR="00C102B8" w:rsidRPr="00CD2ACA" w:rsidRDefault="00C102B8" w:rsidP="00C102B8">
            <w:pPr>
              <w:spacing w:after="0" w:line="284" w:lineRule="exact"/>
              <w:jc w:val="right"/>
              <w:rPr>
                <w:rFonts w:ascii="Arial" w:eastAsia="Calibri" w:hAnsi="Arial" w:cs="Arial"/>
                <w:color w:val="000000" w:themeColor="dark1"/>
                <w:kern w:val="24"/>
                <w:sz w:val="18"/>
                <w:szCs w:val="18"/>
                <w:lang w:eastAsia="nl-NL"/>
              </w:rPr>
            </w:pPr>
          </w:p>
        </w:tc>
      </w:tr>
      <w:tr w:rsidR="00C102B8" w:rsidRPr="00CD2ACA" w:rsidTr="00C102B8">
        <w:trPr>
          <w:trHeight w:val="21"/>
        </w:trPr>
        <w:tc>
          <w:tcPr>
            <w:tcW w:w="1317" w:type="dxa"/>
            <w:tcBorders>
              <w:top w:val="single" w:sz="4" w:space="0" w:color="1B60DB"/>
              <w:left w:val="nil"/>
              <w:bottom w:val="single" w:sz="4" w:space="0" w:color="1B60DB"/>
              <w:right w:val="nil"/>
            </w:tcBorders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  <w:vAlign w:val="center"/>
          </w:tcPr>
          <w:p w:rsidR="00C102B8" w:rsidRPr="00CD2ACA" w:rsidRDefault="00C102B8" w:rsidP="00C102B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36"/>
                <w:lang w:eastAsia="nl-NL"/>
              </w:rPr>
            </w:pPr>
          </w:p>
        </w:tc>
        <w:tc>
          <w:tcPr>
            <w:tcW w:w="1397" w:type="dxa"/>
            <w:tcBorders>
              <w:top w:val="single" w:sz="4" w:space="0" w:color="1B60DB"/>
              <w:left w:val="nil"/>
              <w:bottom w:val="single" w:sz="4" w:space="0" w:color="1B60DB"/>
              <w:right w:val="nil"/>
            </w:tcBorders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  <w:vAlign w:val="center"/>
          </w:tcPr>
          <w:p w:rsidR="00C102B8" w:rsidRPr="00CD2ACA" w:rsidRDefault="00C102B8" w:rsidP="00C102B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eastAsia="nl-NL"/>
              </w:rPr>
            </w:pPr>
          </w:p>
        </w:tc>
        <w:tc>
          <w:tcPr>
            <w:tcW w:w="937" w:type="dxa"/>
            <w:tcBorders>
              <w:top w:val="single" w:sz="4" w:space="0" w:color="1B60DB"/>
              <w:left w:val="nil"/>
              <w:bottom w:val="single" w:sz="4" w:space="0" w:color="1B60DB"/>
              <w:right w:val="nil"/>
            </w:tcBorders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  <w:vAlign w:val="center"/>
          </w:tcPr>
          <w:p w:rsidR="00C102B8" w:rsidRPr="00CD2ACA" w:rsidRDefault="00C102B8" w:rsidP="00C102B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eastAsia="nl-NL"/>
              </w:rPr>
            </w:pPr>
          </w:p>
        </w:tc>
      </w:tr>
    </w:tbl>
    <w:p w:rsidR="005308C2" w:rsidRPr="0068672D" w:rsidRDefault="005308C2" w:rsidP="00136312">
      <w:pPr>
        <w:pStyle w:val="Bodytekst"/>
      </w:pPr>
    </w:p>
    <w:p w:rsidR="00E9112B" w:rsidRDefault="00E9112B" w:rsidP="00E9112B">
      <w:pPr>
        <w:pStyle w:val="Bijschrift"/>
        <w:keepNext/>
      </w:pPr>
      <w:r>
        <w:t>Periode 06:00 – 23:00 uur</w:t>
      </w:r>
      <w:r>
        <w:tab/>
      </w:r>
      <w:r>
        <w:tab/>
      </w:r>
      <w:r w:rsidR="0086284A">
        <w:tab/>
      </w:r>
      <w:r w:rsidR="0086284A">
        <w:tab/>
        <w:t xml:space="preserve">      Periode 23:00 – 06:00 uur</w:t>
      </w:r>
      <w:r w:rsidR="0086284A">
        <w:tab/>
      </w:r>
      <w:r>
        <w:tab/>
      </w:r>
      <w:r>
        <w:tab/>
      </w:r>
    </w:p>
    <w:p w:rsidR="00FB5BA5" w:rsidRDefault="00C522BE">
      <w:r>
        <w:br w:type="page"/>
      </w: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FB5BA5" w:rsidTr="00007B6D">
        <w:tc>
          <w:tcPr>
            <w:tcW w:w="9344" w:type="dxa"/>
          </w:tcPr>
          <w:p w:rsidR="00FB5BA5" w:rsidRDefault="00FB5BA5" w:rsidP="00007B6D">
            <w:pPr>
              <w:pStyle w:val="Bodytekst"/>
              <w:keepNext/>
              <w:jc w:val="center"/>
            </w:pPr>
          </w:p>
        </w:tc>
      </w:tr>
    </w:tbl>
    <w:p w:rsidR="00FB5BA5" w:rsidRDefault="00FB5BA5" w:rsidP="00FB5BA5">
      <w:pPr>
        <w:pStyle w:val="Bodytekst"/>
        <w:keepNext/>
        <w:jc w:val="center"/>
      </w:pPr>
    </w:p>
    <w:p w:rsidR="00FB5BA5" w:rsidRDefault="00FB5BA5" w:rsidP="00FB5BA5">
      <w:pPr>
        <w:pStyle w:val="Bijschrift"/>
        <w:jc w:val="center"/>
      </w:pPr>
      <w:r>
        <w:t xml:space="preserve">Figuur </w:t>
      </w:r>
      <w:r w:rsidR="00595842">
        <w:fldChar w:fldCharType="begin"/>
      </w:r>
      <w:r w:rsidR="00595842">
        <w:instrText xml:space="preserve"> SEQ Figuur \* ARABIC </w:instrText>
      </w:r>
      <w:r w:rsidR="00595842">
        <w:fldChar w:fldCharType="separate"/>
      </w:r>
      <w:r w:rsidR="00595842">
        <w:rPr>
          <w:noProof/>
        </w:rPr>
        <w:t>4</w:t>
      </w:r>
      <w:r w:rsidR="00595842">
        <w:rPr>
          <w:noProof/>
        </w:rPr>
        <w:fldChar w:fldCharType="end"/>
      </w:r>
      <w:r>
        <w:t>: Start en landingen op de meeste gebruikte banen op jaarbasis voor de etmaalperiode</w:t>
      </w:r>
    </w:p>
    <w:p w:rsidR="00C522BE" w:rsidRDefault="00C522BE">
      <w:pPr>
        <w:rPr>
          <w:sz w:val="18"/>
        </w:rPr>
      </w:pPr>
    </w:p>
    <w:p w:rsidR="00FB5BA5" w:rsidRDefault="00FB5BA5">
      <w:pPr>
        <w:rPr>
          <w:sz w:val="18"/>
        </w:rPr>
      </w:pPr>
      <w:r>
        <w:br w:type="page"/>
      </w:r>
    </w:p>
    <w:p w:rsidR="00E9112B" w:rsidRDefault="00E9112B" w:rsidP="00E9112B">
      <w:pPr>
        <w:pStyle w:val="Bodytekst"/>
      </w:pP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AA67DF" w:rsidTr="00AA67DF">
        <w:tc>
          <w:tcPr>
            <w:tcW w:w="9344" w:type="dxa"/>
          </w:tcPr>
          <w:p w:rsidR="00AA67DF" w:rsidRDefault="00AA67DF" w:rsidP="00E9112B">
            <w:pPr>
              <w:pStyle w:val="Bodytekst"/>
              <w:keepNext/>
              <w:jc w:val="center"/>
            </w:pPr>
          </w:p>
        </w:tc>
      </w:tr>
    </w:tbl>
    <w:p w:rsidR="00E9112B" w:rsidRDefault="00E9112B" w:rsidP="00E9112B">
      <w:pPr>
        <w:pStyle w:val="Bodytekst"/>
        <w:keepNext/>
        <w:jc w:val="center"/>
      </w:pPr>
    </w:p>
    <w:p w:rsidR="00E9112B" w:rsidRDefault="00E9112B" w:rsidP="00E9112B">
      <w:pPr>
        <w:pStyle w:val="Bijschrift"/>
        <w:jc w:val="center"/>
      </w:pPr>
      <w:r>
        <w:t xml:space="preserve">Figuur </w:t>
      </w:r>
      <w:r w:rsidR="00FB5BA5">
        <w:t>8</w:t>
      </w:r>
      <w:r>
        <w:t>: Starts en landingen op de meest gebruikte banen, op jaarbasis voor de nachtperiode (23:00 - 07:00 uur).</w:t>
      </w:r>
    </w:p>
    <w:p w:rsidR="00E9112B" w:rsidRDefault="00E9112B" w:rsidP="00E9112B">
      <w:pPr>
        <w:pStyle w:val="Bodytekst"/>
      </w:pPr>
    </w:p>
    <w:p w:rsidR="00E9112B" w:rsidRPr="00C522BE" w:rsidRDefault="00E9112B" w:rsidP="00C522BE">
      <w:pPr>
        <w:rPr>
          <w:sz w:val="18"/>
        </w:rPr>
      </w:pPr>
    </w:p>
    <w:p w:rsidR="00C522BE" w:rsidRDefault="00C522BE">
      <w:pPr>
        <w:rPr>
          <w:rFonts w:ascii="Frutiger for Schiphol Bold" w:hAnsi="Frutiger for Schiphol Bold"/>
          <w:iCs/>
          <w:color w:val="141251"/>
          <w:sz w:val="18"/>
          <w:szCs w:val="18"/>
        </w:rPr>
      </w:pPr>
      <w:r>
        <w:br w:type="page"/>
      </w:r>
    </w:p>
    <w:tbl>
      <w:tblPr>
        <w:tblpPr w:leftFromText="141" w:rightFromText="141" w:vertAnchor="text" w:horzAnchor="page" w:tblpX="6091" w:tblpY="310"/>
        <w:tblW w:w="356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960"/>
        <w:gridCol w:w="2600"/>
      </w:tblGrid>
      <w:tr w:rsidR="00023ABA" w:rsidRPr="00A67D5F" w:rsidTr="00023ABA">
        <w:tc>
          <w:tcPr>
            <w:tcW w:w="960" w:type="dxa"/>
            <w:tcBorders>
              <w:top w:val="single" w:sz="12" w:space="0" w:color="1B60DB"/>
              <w:left w:val="nil"/>
              <w:bottom w:val="single" w:sz="4" w:space="0" w:color="1B60DB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023ABA" w:rsidRPr="00A67D5F" w:rsidRDefault="00023ABA" w:rsidP="00023ABA">
            <w:pPr>
              <w:spacing w:after="0" w:line="342" w:lineRule="exact"/>
              <w:rPr>
                <w:rFonts w:ascii="Arial" w:eastAsia="Times New Roman" w:hAnsi="Arial" w:cs="Arial"/>
                <w:sz w:val="36"/>
                <w:szCs w:val="36"/>
                <w:lang w:eastAsia="nl-NL"/>
              </w:rPr>
            </w:pPr>
          </w:p>
        </w:tc>
        <w:tc>
          <w:tcPr>
            <w:tcW w:w="2600" w:type="dxa"/>
            <w:tcBorders>
              <w:top w:val="single" w:sz="12" w:space="0" w:color="1B60DB"/>
              <w:left w:val="nil"/>
              <w:bottom w:val="single" w:sz="4" w:space="0" w:color="1B60DB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023ABA" w:rsidRPr="00A67D5F" w:rsidRDefault="00023ABA" w:rsidP="00023ABA">
            <w:pPr>
              <w:spacing w:after="0" w:line="342" w:lineRule="exact"/>
              <w:jc w:val="right"/>
              <w:rPr>
                <w:rFonts w:ascii="Arial" w:eastAsia="Times New Roman" w:hAnsi="Arial" w:cs="Arial"/>
                <w:sz w:val="36"/>
                <w:szCs w:val="36"/>
                <w:lang w:eastAsia="nl-NL"/>
              </w:rPr>
            </w:pPr>
          </w:p>
        </w:tc>
      </w:tr>
      <w:tr w:rsidR="00023ABA" w:rsidRPr="00A67D5F" w:rsidTr="00023ABA">
        <w:tc>
          <w:tcPr>
            <w:tcW w:w="960" w:type="dxa"/>
            <w:tcBorders>
              <w:top w:val="single" w:sz="4" w:space="0" w:color="1B60DB"/>
              <w:left w:val="nil"/>
              <w:bottom w:val="single" w:sz="4" w:space="0" w:color="1B60DB"/>
              <w:right w:val="nil"/>
            </w:tcBorders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  <w:vAlign w:val="center"/>
          </w:tcPr>
          <w:p w:rsidR="00023ABA" w:rsidRPr="00A67D5F" w:rsidRDefault="00023ABA" w:rsidP="00023ABA">
            <w:pPr>
              <w:spacing w:after="0" w:line="284" w:lineRule="exact"/>
              <w:rPr>
                <w:rFonts w:ascii="Arial" w:eastAsia="Times New Roman" w:hAnsi="Arial" w:cs="Arial"/>
                <w:sz w:val="36"/>
                <w:szCs w:val="36"/>
                <w:lang w:eastAsia="nl-NL"/>
              </w:rPr>
            </w:pPr>
          </w:p>
        </w:tc>
        <w:tc>
          <w:tcPr>
            <w:tcW w:w="2600" w:type="dxa"/>
            <w:tcBorders>
              <w:top w:val="single" w:sz="4" w:space="0" w:color="1B60DB"/>
              <w:left w:val="nil"/>
              <w:bottom w:val="single" w:sz="4" w:space="0" w:color="1B60DB"/>
              <w:right w:val="nil"/>
            </w:tcBorders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  <w:vAlign w:val="center"/>
          </w:tcPr>
          <w:p w:rsidR="00023ABA" w:rsidRPr="00A67D5F" w:rsidRDefault="00023ABA" w:rsidP="00023ABA">
            <w:pPr>
              <w:spacing w:after="0" w:line="284" w:lineRule="exact"/>
              <w:jc w:val="right"/>
              <w:rPr>
                <w:rFonts w:ascii="Arial" w:eastAsia="Times New Roman" w:hAnsi="Arial" w:cs="Arial"/>
                <w:sz w:val="36"/>
                <w:szCs w:val="36"/>
                <w:lang w:eastAsia="nl-NL"/>
              </w:rPr>
            </w:pPr>
          </w:p>
        </w:tc>
      </w:tr>
      <w:tr w:rsidR="00023ABA" w:rsidRPr="00A67D5F" w:rsidTr="00023ABA">
        <w:tc>
          <w:tcPr>
            <w:tcW w:w="960" w:type="dxa"/>
            <w:tcBorders>
              <w:top w:val="single" w:sz="4" w:space="0" w:color="1B60DB"/>
              <w:left w:val="nil"/>
              <w:bottom w:val="single" w:sz="4" w:space="0" w:color="1B60DB"/>
              <w:right w:val="nil"/>
            </w:tcBorders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  <w:vAlign w:val="center"/>
          </w:tcPr>
          <w:p w:rsidR="00023ABA" w:rsidRPr="00A67D5F" w:rsidRDefault="00023ABA" w:rsidP="00023ABA">
            <w:pPr>
              <w:spacing w:after="0" w:line="284" w:lineRule="exact"/>
              <w:rPr>
                <w:rFonts w:ascii="Arial" w:eastAsia="Times New Roman" w:hAnsi="Arial" w:cs="Arial"/>
                <w:sz w:val="36"/>
                <w:szCs w:val="36"/>
                <w:lang w:eastAsia="nl-NL"/>
              </w:rPr>
            </w:pPr>
          </w:p>
        </w:tc>
        <w:tc>
          <w:tcPr>
            <w:tcW w:w="2600" w:type="dxa"/>
            <w:tcBorders>
              <w:top w:val="single" w:sz="4" w:space="0" w:color="1B60DB"/>
              <w:left w:val="nil"/>
              <w:bottom w:val="single" w:sz="4" w:space="0" w:color="1B60DB"/>
              <w:right w:val="nil"/>
            </w:tcBorders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  <w:vAlign w:val="center"/>
          </w:tcPr>
          <w:p w:rsidR="00023ABA" w:rsidRPr="00A67D5F" w:rsidRDefault="00023ABA" w:rsidP="00023ABA">
            <w:pPr>
              <w:spacing w:after="0" w:line="284" w:lineRule="exact"/>
              <w:jc w:val="right"/>
              <w:rPr>
                <w:rFonts w:ascii="Arial" w:eastAsia="Times New Roman" w:hAnsi="Arial" w:cs="Arial"/>
                <w:sz w:val="36"/>
                <w:szCs w:val="36"/>
                <w:lang w:eastAsia="nl-NL"/>
              </w:rPr>
            </w:pPr>
          </w:p>
        </w:tc>
      </w:tr>
      <w:tr w:rsidR="00023ABA" w:rsidRPr="00A67D5F" w:rsidTr="00023ABA">
        <w:tc>
          <w:tcPr>
            <w:tcW w:w="960" w:type="dxa"/>
            <w:tcBorders>
              <w:top w:val="single" w:sz="4" w:space="0" w:color="1B60DB"/>
              <w:left w:val="nil"/>
              <w:bottom w:val="single" w:sz="4" w:space="0" w:color="1B60DB"/>
              <w:right w:val="nil"/>
            </w:tcBorders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  <w:vAlign w:val="center"/>
          </w:tcPr>
          <w:p w:rsidR="00023ABA" w:rsidRPr="00A67D5F" w:rsidRDefault="00023ABA" w:rsidP="00023ABA">
            <w:pPr>
              <w:spacing w:after="0" w:line="284" w:lineRule="exact"/>
              <w:rPr>
                <w:rFonts w:ascii="Arial" w:eastAsia="Times New Roman" w:hAnsi="Arial" w:cs="Arial"/>
                <w:sz w:val="36"/>
                <w:szCs w:val="36"/>
                <w:lang w:eastAsia="nl-NL"/>
              </w:rPr>
            </w:pPr>
          </w:p>
        </w:tc>
        <w:tc>
          <w:tcPr>
            <w:tcW w:w="2600" w:type="dxa"/>
            <w:tcBorders>
              <w:top w:val="single" w:sz="4" w:space="0" w:color="1B60DB"/>
              <w:left w:val="nil"/>
              <w:bottom w:val="single" w:sz="4" w:space="0" w:color="1B60DB"/>
              <w:right w:val="nil"/>
            </w:tcBorders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  <w:vAlign w:val="center"/>
          </w:tcPr>
          <w:p w:rsidR="00023ABA" w:rsidRPr="00A67D5F" w:rsidRDefault="00023ABA" w:rsidP="00023ABA">
            <w:pPr>
              <w:spacing w:after="0" w:line="284" w:lineRule="exact"/>
              <w:jc w:val="right"/>
              <w:rPr>
                <w:rFonts w:ascii="Arial" w:eastAsia="Times New Roman" w:hAnsi="Arial" w:cs="Arial"/>
                <w:sz w:val="36"/>
                <w:szCs w:val="36"/>
                <w:lang w:eastAsia="nl-NL"/>
              </w:rPr>
            </w:pPr>
          </w:p>
        </w:tc>
      </w:tr>
      <w:tr w:rsidR="00023ABA" w:rsidRPr="00A67D5F" w:rsidTr="00023ABA">
        <w:tc>
          <w:tcPr>
            <w:tcW w:w="960" w:type="dxa"/>
            <w:tcBorders>
              <w:top w:val="single" w:sz="4" w:space="0" w:color="1B60DB"/>
              <w:left w:val="nil"/>
              <w:bottom w:val="single" w:sz="4" w:space="0" w:color="1B60DB"/>
              <w:right w:val="nil"/>
            </w:tcBorders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  <w:vAlign w:val="center"/>
          </w:tcPr>
          <w:p w:rsidR="00023ABA" w:rsidRPr="00A67D5F" w:rsidRDefault="00023ABA" w:rsidP="00023ABA">
            <w:pPr>
              <w:spacing w:after="0" w:line="284" w:lineRule="exact"/>
              <w:rPr>
                <w:rFonts w:ascii="Arial" w:eastAsia="Times New Roman" w:hAnsi="Arial" w:cs="Arial"/>
                <w:sz w:val="36"/>
                <w:szCs w:val="36"/>
                <w:lang w:eastAsia="nl-NL"/>
              </w:rPr>
            </w:pPr>
          </w:p>
        </w:tc>
        <w:tc>
          <w:tcPr>
            <w:tcW w:w="2600" w:type="dxa"/>
            <w:tcBorders>
              <w:top w:val="single" w:sz="4" w:space="0" w:color="1B60DB"/>
              <w:left w:val="nil"/>
              <w:bottom w:val="single" w:sz="4" w:space="0" w:color="1B60DB"/>
              <w:right w:val="nil"/>
            </w:tcBorders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  <w:vAlign w:val="center"/>
          </w:tcPr>
          <w:p w:rsidR="00023ABA" w:rsidRPr="00A67D5F" w:rsidRDefault="00023ABA" w:rsidP="00023ABA">
            <w:pPr>
              <w:spacing w:after="0" w:line="284" w:lineRule="exact"/>
              <w:jc w:val="right"/>
              <w:rPr>
                <w:rFonts w:ascii="Arial" w:eastAsia="Times New Roman" w:hAnsi="Arial" w:cs="Arial"/>
                <w:sz w:val="36"/>
                <w:szCs w:val="36"/>
                <w:lang w:eastAsia="nl-NL"/>
              </w:rPr>
            </w:pPr>
          </w:p>
        </w:tc>
      </w:tr>
      <w:tr w:rsidR="00023ABA" w:rsidRPr="00A67D5F" w:rsidTr="00023ABA">
        <w:tc>
          <w:tcPr>
            <w:tcW w:w="960" w:type="dxa"/>
            <w:tcBorders>
              <w:top w:val="single" w:sz="4" w:space="0" w:color="1B60DB"/>
              <w:left w:val="nil"/>
              <w:bottom w:val="single" w:sz="4" w:space="0" w:color="1B60DB"/>
              <w:right w:val="nil"/>
            </w:tcBorders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  <w:vAlign w:val="center"/>
          </w:tcPr>
          <w:p w:rsidR="00023ABA" w:rsidRPr="00A67D5F" w:rsidRDefault="00023ABA" w:rsidP="00023ABA">
            <w:pPr>
              <w:spacing w:after="0" w:line="284" w:lineRule="exact"/>
              <w:rPr>
                <w:rFonts w:ascii="Arial" w:eastAsia="Times New Roman" w:hAnsi="Arial" w:cs="Arial"/>
                <w:sz w:val="36"/>
                <w:szCs w:val="36"/>
                <w:lang w:eastAsia="nl-NL"/>
              </w:rPr>
            </w:pPr>
          </w:p>
        </w:tc>
        <w:tc>
          <w:tcPr>
            <w:tcW w:w="2600" w:type="dxa"/>
            <w:tcBorders>
              <w:top w:val="single" w:sz="4" w:space="0" w:color="1B60DB"/>
              <w:left w:val="nil"/>
              <w:bottom w:val="single" w:sz="4" w:space="0" w:color="1B60DB"/>
              <w:right w:val="nil"/>
            </w:tcBorders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  <w:vAlign w:val="center"/>
          </w:tcPr>
          <w:p w:rsidR="00023ABA" w:rsidRPr="00A67D5F" w:rsidRDefault="00023ABA" w:rsidP="00023ABA">
            <w:pPr>
              <w:spacing w:after="0" w:line="284" w:lineRule="exact"/>
              <w:jc w:val="right"/>
              <w:rPr>
                <w:rFonts w:ascii="Arial" w:eastAsia="Times New Roman" w:hAnsi="Arial" w:cs="Arial"/>
                <w:sz w:val="36"/>
                <w:szCs w:val="36"/>
                <w:lang w:eastAsia="nl-NL"/>
              </w:rPr>
            </w:pPr>
          </w:p>
        </w:tc>
      </w:tr>
      <w:tr w:rsidR="00023ABA" w:rsidRPr="00A67D5F" w:rsidTr="00023ABA">
        <w:tc>
          <w:tcPr>
            <w:tcW w:w="960" w:type="dxa"/>
            <w:tcBorders>
              <w:top w:val="single" w:sz="4" w:space="0" w:color="1B60DB"/>
              <w:left w:val="nil"/>
              <w:bottom w:val="single" w:sz="4" w:space="0" w:color="1B60DB"/>
              <w:right w:val="nil"/>
            </w:tcBorders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  <w:vAlign w:val="center"/>
          </w:tcPr>
          <w:p w:rsidR="00023ABA" w:rsidRPr="00A67D5F" w:rsidRDefault="00023ABA" w:rsidP="00023ABA">
            <w:pPr>
              <w:spacing w:after="0" w:line="284" w:lineRule="exact"/>
              <w:rPr>
                <w:rFonts w:ascii="Arial" w:eastAsia="Times New Roman" w:hAnsi="Arial" w:cs="Arial"/>
                <w:sz w:val="36"/>
                <w:szCs w:val="36"/>
                <w:lang w:eastAsia="nl-NL"/>
              </w:rPr>
            </w:pPr>
          </w:p>
        </w:tc>
        <w:tc>
          <w:tcPr>
            <w:tcW w:w="2600" w:type="dxa"/>
            <w:tcBorders>
              <w:top w:val="single" w:sz="4" w:space="0" w:color="1B60DB"/>
              <w:left w:val="nil"/>
              <w:bottom w:val="single" w:sz="4" w:space="0" w:color="1B60DB"/>
              <w:right w:val="nil"/>
            </w:tcBorders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  <w:vAlign w:val="center"/>
          </w:tcPr>
          <w:p w:rsidR="00023ABA" w:rsidRPr="00A67D5F" w:rsidRDefault="00023ABA" w:rsidP="00023ABA">
            <w:pPr>
              <w:spacing w:after="0" w:line="284" w:lineRule="exact"/>
              <w:jc w:val="right"/>
              <w:rPr>
                <w:rFonts w:ascii="Arial" w:eastAsia="Times New Roman" w:hAnsi="Arial" w:cs="Arial"/>
                <w:sz w:val="36"/>
                <w:szCs w:val="36"/>
                <w:lang w:eastAsia="nl-NL"/>
              </w:rPr>
            </w:pPr>
          </w:p>
        </w:tc>
      </w:tr>
      <w:tr w:rsidR="00023ABA" w:rsidRPr="00A67D5F" w:rsidTr="00023ABA">
        <w:tc>
          <w:tcPr>
            <w:tcW w:w="960" w:type="dxa"/>
            <w:tcBorders>
              <w:top w:val="single" w:sz="4" w:space="0" w:color="1B60DB"/>
              <w:left w:val="nil"/>
              <w:bottom w:val="single" w:sz="4" w:space="0" w:color="1B60DB"/>
              <w:right w:val="nil"/>
            </w:tcBorders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  <w:vAlign w:val="center"/>
          </w:tcPr>
          <w:p w:rsidR="00023ABA" w:rsidRPr="00A67D5F" w:rsidRDefault="00023ABA" w:rsidP="00023ABA">
            <w:pPr>
              <w:spacing w:after="0" w:line="284" w:lineRule="exact"/>
              <w:rPr>
                <w:rFonts w:ascii="Arial" w:eastAsia="Times New Roman" w:hAnsi="Arial" w:cs="Arial"/>
                <w:sz w:val="36"/>
                <w:szCs w:val="36"/>
                <w:lang w:eastAsia="nl-NL"/>
              </w:rPr>
            </w:pPr>
          </w:p>
        </w:tc>
        <w:tc>
          <w:tcPr>
            <w:tcW w:w="2600" w:type="dxa"/>
            <w:tcBorders>
              <w:top w:val="single" w:sz="4" w:space="0" w:color="1B60DB"/>
              <w:left w:val="nil"/>
              <w:bottom w:val="single" w:sz="4" w:space="0" w:color="1B60DB"/>
              <w:right w:val="nil"/>
            </w:tcBorders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  <w:vAlign w:val="center"/>
          </w:tcPr>
          <w:p w:rsidR="00023ABA" w:rsidRPr="00A67D5F" w:rsidRDefault="00023ABA" w:rsidP="00023ABA">
            <w:pPr>
              <w:spacing w:after="0" w:line="284" w:lineRule="exact"/>
              <w:jc w:val="right"/>
              <w:rPr>
                <w:rFonts w:ascii="Arial" w:eastAsia="Times New Roman" w:hAnsi="Arial" w:cs="Arial"/>
                <w:sz w:val="36"/>
                <w:szCs w:val="36"/>
                <w:lang w:eastAsia="nl-NL"/>
              </w:rPr>
            </w:pPr>
          </w:p>
        </w:tc>
      </w:tr>
      <w:tr w:rsidR="00023ABA" w:rsidRPr="00A67D5F" w:rsidTr="00023ABA">
        <w:trPr>
          <w:trHeight w:val="22"/>
        </w:trPr>
        <w:tc>
          <w:tcPr>
            <w:tcW w:w="960" w:type="dxa"/>
            <w:tcBorders>
              <w:top w:val="single" w:sz="4" w:space="0" w:color="1B60DB"/>
              <w:left w:val="nil"/>
              <w:bottom w:val="single" w:sz="12" w:space="0" w:color="1B60DB"/>
              <w:right w:val="nil"/>
            </w:tcBorders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  <w:vAlign w:val="center"/>
          </w:tcPr>
          <w:p w:rsidR="00023ABA" w:rsidRPr="00A67D5F" w:rsidRDefault="00023ABA" w:rsidP="00023ABA">
            <w:pPr>
              <w:spacing w:after="0" w:line="284" w:lineRule="exact"/>
              <w:rPr>
                <w:rFonts w:ascii="Arial" w:eastAsia="Times New Roman" w:hAnsi="Arial" w:cs="Arial"/>
                <w:sz w:val="36"/>
                <w:szCs w:val="36"/>
                <w:lang w:eastAsia="nl-NL"/>
              </w:rPr>
            </w:pPr>
          </w:p>
        </w:tc>
        <w:tc>
          <w:tcPr>
            <w:tcW w:w="2600" w:type="dxa"/>
            <w:tcBorders>
              <w:top w:val="single" w:sz="4" w:space="0" w:color="1B60DB"/>
              <w:left w:val="nil"/>
              <w:bottom w:val="single" w:sz="12" w:space="0" w:color="1B60DB"/>
              <w:right w:val="nil"/>
            </w:tcBorders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  <w:vAlign w:val="center"/>
          </w:tcPr>
          <w:p w:rsidR="00023ABA" w:rsidRPr="00A67D5F" w:rsidRDefault="00023ABA" w:rsidP="00023ABA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nl-NL"/>
              </w:rPr>
            </w:pPr>
          </w:p>
        </w:tc>
      </w:tr>
    </w:tbl>
    <w:p w:rsidR="00A67D5F" w:rsidRDefault="00A67D5F" w:rsidP="00A67D5F">
      <w:pPr>
        <w:pStyle w:val="Bijschrift"/>
        <w:keepNext/>
      </w:pPr>
      <w:r>
        <w:t xml:space="preserve">Tabel </w:t>
      </w:r>
      <w:r w:rsidR="00595842">
        <w:fldChar w:fldCharType="begin"/>
      </w:r>
      <w:r w:rsidR="00595842">
        <w:instrText xml:space="preserve"> SEQ Tabel \* ARABIC </w:instrText>
      </w:r>
      <w:r w:rsidR="00595842">
        <w:fldChar w:fldCharType="separate"/>
      </w:r>
      <w:r w:rsidR="00595842">
        <w:rPr>
          <w:noProof/>
        </w:rPr>
        <w:t>4</w:t>
      </w:r>
      <w:r w:rsidR="00595842">
        <w:rPr>
          <w:noProof/>
        </w:rPr>
        <w:fldChar w:fldCharType="end"/>
      </w:r>
      <w:r>
        <w:t>: Verwachte aantallen starts en landingen per baan bij gemiddeld weer.</w:t>
      </w:r>
    </w:p>
    <w:tbl>
      <w:tblPr>
        <w:tblW w:w="356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960"/>
        <w:gridCol w:w="2600"/>
      </w:tblGrid>
      <w:tr w:rsidR="00A67D5F" w:rsidRPr="00A67D5F" w:rsidTr="00023ABA">
        <w:tc>
          <w:tcPr>
            <w:tcW w:w="960" w:type="dxa"/>
            <w:tcBorders>
              <w:top w:val="single" w:sz="12" w:space="0" w:color="1B60DB"/>
              <w:left w:val="nil"/>
              <w:bottom w:val="single" w:sz="4" w:space="0" w:color="1B60DB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A67D5F" w:rsidRPr="00A67D5F" w:rsidRDefault="00A67D5F" w:rsidP="00A67D5F">
            <w:pPr>
              <w:spacing w:after="0" w:line="342" w:lineRule="exact"/>
              <w:rPr>
                <w:rFonts w:ascii="Arial" w:eastAsia="Times New Roman" w:hAnsi="Arial" w:cs="Arial"/>
                <w:sz w:val="36"/>
                <w:szCs w:val="36"/>
                <w:lang w:eastAsia="nl-NL"/>
              </w:rPr>
            </w:pPr>
          </w:p>
        </w:tc>
        <w:tc>
          <w:tcPr>
            <w:tcW w:w="2600" w:type="dxa"/>
            <w:tcBorders>
              <w:top w:val="single" w:sz="12" w:space="0" w:color="1B60DB"/>
              <w:left w:val="nil"/>
              <w:bottom w:val="single" w:sz="4" w:space="0" w:color="1B60DB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A67D5F" w:rsidRPr="00A67D5F" w:rsidRDefault="00A67D5F" w:rsidP="00A67D5F">
            <w:pPr>
              <w:spacing w:after="0" w:line="342" w:lineRule="exact"/>
              <w:jc w:val="right"/>
              <w:rPr>
                <w:rFonts w:ascii="Arial" w:eastAsia="Times New Roman" w:hAnsi="Arial" w:cs="Arial"/>
                <w:sz w:val="36"/>
                <w:szCs w:val="36"/>
                <w:lang w:eastAsia="nl-NL"/>
              </w:rPr>
            </w:pPr>
          </w:p>
        </w:tc>
      </w:tr>
      <w:tr w:rsidR="00A67D5F" w:rsidRPr="00A67D5F" w:rsidTr="00023ABA">
        <w:tc>
          <w:tcPr>
            <w:tcW w:w="960" w:type="dxa"/>
            <w:tcBorders>
              <w:top w:val="single" w:sz="4" w:space="0" w:color="1B60DB"/>
              <w:left w:val="nil"/>
              <w:bottom w:val="single" w:sz="4" w:space="0" w:color="1B60DB"/>
              <w:right w:val="nil"/>
            </w:tcBorders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  <w:vAlign w:val="center"/>
          </w:tcPr>
          <w:p w:rsidR="00A67D5F" w:rsidRPr="00A67D5F" w:rsidRDefault="00A67D5F" w:rsidP="00A67D5F">
            <w:pPr>
              <w:spacing w:after="0" w:line="284" w:lineRule="exact"/>
              <w:rPr>
                <w:rFonts w:ascii="Arial" w:eastAsia="Times New Roman" w:hAnsi="Arial" w:cs="Arial"/>
                <w:sz w:val="36"/>
                <w:szCs w:val="36"/>
                <w:lang w:eastAsia="nl-NL"/>
              </w:rPr>
            </w:pPr>
          </w:p>
        </w:tc>
        <w:tc>
          <w:tcPr>
            <w:tcW w:w="2600" w:type="dxa"/>
            <w:tcBorders>
              <w:top w:val="single" w:sz="4" w:space="0" w:color="1B60DB"/>
              <w:left w:val="nil"/>
              <w:bottom w:val="single" w:sz="4" w:space="0" w:color="1B60DB"/>
              <w:right w:val="nil"/>
            </w:tcBorders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  <w:vAlign w:val="center"/>
          </w:tcPr>
          <w:p w:rsidR="00A67D5F" w:rsidRPr="00A67D5F" w:rsidRDefault="00A67D5F" w:rsidP="00A67D5F">
            <w:pPr>
              <w:spacing w:after="0" w:line="284" w:lineRule="exact"/>
              <w:jc w:val="right"/>
              <w:rPr>
                <w:rFonts w:ascii="Arial" w:eastAsia="Times New Roman" w:hAnsi="Arial" w:cs="Arial"/>
                <w:sz w:val="36"/>
                <w:szCs w:val="36"/>
                <w:lang w:eastAsia="nl-NL"/>
              </w:rPr>
            </w:pPr>
          </w:p>
        </w:tc>
      </w:tr>
      <w:tr w:rsidR="00A67D5F" w:rsidRPr="00A67D5F" w:rsidTr="00023ABA">
        <w:tc>
          <w:tcPr>
            <w:tcW w:w="960" w:type="dxa"/>
            <w:tcBorders>
              <w:top w:val="single" w:sz="4" w:space="0" w:color="1B60DB"/>
              <w:left w:val="nil"/>
              <w:bottom w:val="single" w:sz="4" w:space="0" w:color="1B60DB"/>
              <w:right w:val="nil"/>
            </w:tcBorders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  <w:vAlign w:val="center"/>
          </w:tcPr>
          <w:p w:rsidR="00A67D5F" w:rsidRPr="00A67D5F" w:rsidRDefault="00A67D5F" w:rsidP="00A67D5F">
            <w:pPr>
              <w:spacing w:after="0" w:line="284" w:lineRule="exact"/>
              <w:rPr>
                <w:rFonts w:ascii="Arial" w:eastAsia="Times New Roman" w:hAnsi="Arial" w:cs="Arial"/>
                <w:sz w:val="36"/>
                <w:szCs w:val="36"/>
                <w:lang w:eastAsia="nl-NL"/>
              </w:rPr>
            </w:pPr>
          </w:p>
        </w:tc>
        <w:tc>
          <w:tcPr>
            <w:tcW w:w="2600" w:type="dxa"/>
            <w:tcBorders>
              <w:top w:val="single" w:sz="4" w:space="0" w:color="1B60DB"/>
              <w:left w:val="nil"/>
              <w:bottom w:val="single" w:sz="4" w:space="0" w:color="1B60DB"/>
              <w:right w:val="nil"/>
            </w:tcBorders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  <w:vAlign w:val="center"/>
          </w:tcPr>
          <w:p w:rsidR="00A67D5F" w:rsidRPr="00A67D5F" w:rsidRDefault="00A67D5F" w:rsidP="00A67D5F">
            <w:pPr>
              <w:spacing w:after="0" w:line="284" w:lineRule="exact"/>
              <w:jc w:val="right"/>
              <w:rPr>
                <w:rFonts w:ascii="Arial" w:eastAsia="Times New Roman" w:hAnsi="Arial" w:cs="Arial"/>
                <w:sz w:val="36"/>
                <w:szCs w:val="36"/>
                <w:lang w:eastAsia="nl-NL"/>
              </w:rPr>
            </w:pPr>
          </w:p>
        </w:tc>
      </w:tr>
      <w:tr w:rsidR="00A67D5F" w:rsidRPr="00A67D5F" w:rsidTr="00023ABA">
        <w:tc>
          <w:tcPr>
            <w:tcW w:w="960" w:type="dxa"/>
            <w:tcBorders>
              <w:top w:val="single" w:sz="4" w:space="0" w:color="1B60DB"/>
              <w:left w:val="nil"/>
              <w:bottom w:val="single" w:sz="4" w:space="0" w:color="1B60DB"/>
              <w:right w:val="nil"/>
            </w:tcBorders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  <w:vAlign w:val="center"/>
          </w:tcPr>
          <w:p w:rsidR="00A67D5F" w:rsidRPr="00A67D5F" w:rsidRDefault="00A67D5F" w:rsidP="00A67D5F">
            <w:pPr>
              <w:spacing w:after="0" w:line="284" w:lineRule="exact"/>
              <w:rPr>
                <w:rFonts w:ascii="Arial" w:eastAsia="Times New Roman" w:hAnsi="Arial" w:cs="Arial"/>
                <w:sz w:val="36"/>
                <w:szCs w:val="36"/>
                <w:lang w:eastAsia="nl-NL"/>
              </w:rPr>
            </w:pPr>
          </w:p>
        </w:tc>
        <w:tc>
          <w:tcPr>
            <w:tcW w:w="2600" w:type="dxa"/>
            <w:tcBorders>
              <w:top w:val="single" w:sz="4" w:space="0" w:color="1B60DB"/>
              <w:left w:val="nil"/>
              <w:bottom w:val="single" w:sz="4" w:space="0" w:color="1B60DB"/>
              <w:right w:val="nil"/>
            </w:tcBorders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  <w:vAlign w:val="center"/>
          </w:tcPr>
          <w:p w:rsidR="00A67D5F" w:rsidRPr="00A67D5F" w:rsidRDefault="00A67D5F" w:rsidP="00A67D5F">
            <w:pPr>
              <w:spacing w:after="0" w:line="284" w:lineRule="exact"/>
              <w:jc w:val="right"/>
              <w:rPr>
                <w:rFonts w:ascii="Arial" w:eastAsia="Times New Roman" w:hAnsi="Arial" w:cs="Arial"/>
                <w:sz w:val="36"/>
                <w:szCs w:val="36"/>
                <w:lang w:eastAsia="nl-NL"/>
              </w:rPr>
            </w:pPr>
          </w:p>
        </w:tc>
      </w:tr>
      <w:tr w:rsidR="00A67D5F" w:rsidRPr="00A67D5F" w:rsidTr="00023ABA">
        <w:tc>
          <w:tcPr>
            <w:tcW w:w="960" w:type="dxa"/>
            <w:tcBorders>
              <w:top w:val="single" w:sz="4" w:space="0" w:color="1B60DB"/>
              <w:left w:val="nil"/>
              <w:bottom w:val="single" w:sz="4" w:space="0" w:color="1B60DB"/>
              <w:right w:val="nil"/>
            </w:tcBorders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  <w:vAlign w:val="center"/>
          </w:tcPr>
          <w:p w:rsidR="00A67D5F" w:rsidRPr="00A67D5F" w:rsidRDefault="00A67D5F" w:rsidP="00A67D5F">
            <w:pPr>
              <w:spacing w:after="0" w:line="284" w:lineRule="exact"/>
              <w:rPr>
                <w:rFonts w:ascii="Arial" w:eastAsia="Times New Roman" w:hAnsi="Arial" w:cs="Arial"/>
                <w:sz w:val="36"/>
                <w:szCs w:val="36"/>
                <w:lang w:eastAsia="nl-NL"/>
              </w:rPr>
            </w:pPr>
          </w:p>
        </w:tc>
        <w:tc>
          <w:tcPr>
            <w:tcW w:w="2600" w:type="dxa"/>
            <w:tcBorders>
              <w:top w:val="single" w:sz="4" w:space="0" w:color="1B60DB"/>
              <w:left w:val="nil"/>
              <w:bottom w:val="single" w:sz="4" w:space="0" w:color="1B60DB"/>
              <w:right w:val="nil"/>
            </w:tcBorders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  <w:vAlign w:val="center"/>
          </w:tcPr>
          <w:p w:rsidR="00A67D5F" w:rsidRPr="00A67D5F" w:rsidRDefault="00A67D5F" w:rsidP="00A67D5F">
            <w:pPr>
              <w:spacing w:after="0" w:line="284" w:lineRule="exact"/>
              <w:jc w:val="right"/>
              <w:rPr>
                <w:rFonts w:ascii="Arial" w:eastAsia="Times New Roman" w:hAnsi="Arial" w:cs="Arial"/>
                <w:sz w:val="36"/>
                <w:szCs w:val="36"/>
                <w:lang w:eastAsia="nl-NL"/>
              </w:rPr>
            </w:pPr>
          </w:p>
        </w:tc>
      </w:tr>
      <w:tr w:rsidR="00023ABA" w:rsidRPr="00A67D5F" w:rsidTr="00023ABA">
        <w:tc>
          <w:tcPr>
            <w:tcW w:w="960" w:type="dxa"/>
            <w:tcBorders>
              <w:top w:val="single" w:sz="4" w:space="0" w:color="1B60DB"/>
              <w:left w:val="nil"/>
              <w:bottom w:val="single" w:sz="4" w:space="0" w:color="1B60DB"/>
              <w:right w:val="nil"/>
            </w:tcBorders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  <w:vAlign w:val="center"/>
          </w:tcPr>
          <w:p w:rsidR="00023ABA" w:rsidRPr="00A67D5F" w:rsidRDefault="00023ABA" w:rsidP="00A67D5F">
            <w:pPr>
              <w:spacing w:after="0" w:line="284" w:lineRule="exact"/>
              <w:rPr>
                <w:rFonts w:ascii="Arial" w:eastAsia="Times New Roman" w:hAnsi="Arial" w:cs="Arial"/>
                <w:sz w:val="36"/>
                <w:szCs w:val="36"/>
                <w:lang w:eastAsia="nl-NL"/>
              </w:rPr>
            </w:pPr>
          </w:p>
        </w:tc>
        <w:tc>
          <w:tcPr>
            <w:tcW w:w="2600" w:type="dxa"/>
            <w:tcBorders>
              <w:top w:val="single" w:sz="4" w:space="0" w:color="1B60DB"/>
              <w:left w:val="nil"/>
              <w:bottom w:val="single" w:sz="4" w:space="0" w:color="1B60DB"/>
              <w:right w:val="nil"/>
            </w:tcBorders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  <w:vAlign w:val="center"/>
          </w:tcPr>
          <w:p w:rsidR="00023ABA" w:rsidRPr="00A67D5F" w:rsidRDefault="00023ABA" w:rsidP="00A67D5F">
            <w:pPr>
              <w:spacing w:after="0" w:line="284" w:lineRule="exact"/>
              <w:jc w:val="right"/>
              <w:rPr>
                <w:rFonts w:ascii="Arial" w:eastAsia="Times New Roman" w:hAnsi="Arial" w:cs="Arial"/>
                <w:sz w:val="36"/>
                <w:szCs w:val="36"/>
                <w:lang w:eastAsia="nl-NL"/>
              </w:rPr>
            </w:pPr>
          </w:p>
        </w:tc>
      </w:tr>
      <w:tr w:rsidR="00023ABA" w:rsidRPr="00A67D5F" w:rsidTr="00023ABA">
        <w:tc>
          <w:tcPr>
            <w:tcW w:w="960" w:type="dxa"/>
            <w:tcBorders>
              <w:top w:val="single" w:sz="4" w:space="0" w:color="1B60DB"/>
              <w:left w:val="nil"/>
              <w:bottom w:val="single" w:sz="4" w:space="0" w:color="1B60DB"/>
              <w:right w:val="nil"/>
            </w:tcBorders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  <w:vAlign w:val="center"/>
          </w:tcPr>
          <w:p w:rsidR="00023ABA" w:rsidRPr="00A67D5F" w:rsidRDefault="00023ABA" w:rsidP="00A67D5F">
            <w:pPr>
              <w:spacing w:after="0" w:line="284" w:lineRule="exact"/>
              <w:rPr>
                <w:rFonts w:ascii="Arial" w:eastAsia="Times New Roman" w:hAnsi="Arial" w:cs="Arial"/>
                <w:sz w:val="36"/>
                <w:szCs w:val="36"/>
                <w:lang w:eastAsia="nl-NL"/>
              </w:rPr>
            </w:pPr>
          </w:p>
        </w:tc>
        <w:tc>
          <w:tcPr>
            <w:tcW w:w="2600" w:type="dxa"/>
            <w:tcBorders>
              <w:top w:val="single" w:sz="4" w:space="0" w:color="1B60DB"/>
              <w:left w:val="nil"/>
              <w:bottom w:val="single" w:sz="4" w:space="0" w:color="1B60DB"/>
              <w:right w:val="nil"/>
            </w:tcBorders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  <w:vAlign w:val="center"/>
          </w:tcPr>
          <w:p w:rsidR="00023ABA" w:rsidRPr="00A67D5F" w:rsidRDefault="00023ABA" w:rsidP="00A67D5F">
            <w:pPr>
              <w:spacing w:after="0" w:line="284" w:lineRule="exact"/>
              <w:jc w:val="right"/>
              <w:rPr>
                <w:rFonts w:ascii="Arial" w:eastAsia="Times New Roman" w:hAnsi="Arial" w:cs="Arial"/>
                <w:sz w:val="36"/>
                <w:szCs w:val="36"/>
                <w:lang w:eastAsia="nl-NL"/>
              </w:rPr>
            </w:pPr>
          </w:p>
        </w:tc>
      </w:tr>
      <w:tr w:rsidR="00023ABA" w:rsidRPr="00A67D5F" w:rsidTr="00023ABA">
        <w:tc>
          <w:tcPr>
            <w:tcW w:w="960" w:type="dxa"/>
            <w:tcBorders>
              <w:top w:val="single" w:sz="4" w:space="0" w:color="1B60DB"/>
              <w:left w:val="nil"/>
              <w:bottom w:val="single" w:sz="4" w:space="0" w:color="1B60DB"/>
              <w:right w:val="nil"/>
            </w:tcBorders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  <w:vAlign w:val="center"/>
          </w:tcPr>
          <w:p w:rsidR="00023ABA" w:rsidRPr="00A67D5F" w:rsidRDefault="00023ABA" w:rsidP="00A67D5F">
            <w:pPr>
              <w:spacing w:after="0" w:line="284" w:lineRule="exact"/>
              <w:rPr>
                <w:rFonts w:ascii="Arial" w:eastAsia="Times New Roman" w:hAnsi="Arial" w:cs="Arial"/>
                <w:sz w:val="36"/>
                <w:szCs w:val="36"/>
                <w:lang w:eastAsia="nl-NL"/>
              </w:rPr>
            </w:pPr>
          </w:p>
        </w:tc>
        <w:tc>
          <w:tcPr>
            <w:tcW w:w="2600" w:type="dxa"/>
            <w:tcBorders>
              <w:top w:val="single" w:sz="4" w:space="0" w:color="1B60DB"/>
              <w:left w:val="nil"/>
              <w:bottom w:val="single" w:sz="4" w:space="0" w:color="1B60DB"/>
              <w:right w:val="nil"/>
            </w:tcBorders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  <w:vAlign w:val="center"/>
          </w:tcPr>
          <w:p w:rsidR="00023ABA" w:rsidRPr="00A67D5F" w:rsidRDefault="00023ABA" w:rsidP="00A67D5F">
            <w:pPr>
              <w:spacing w:after="0" w:line="284" w:lineRule="exact"/>
              <w:jc w:val="right"/>
              <w:rPr>
                <w:rFonts w:ascii="Arial" w:eastAsia="Times New Roman" w:hAnsi="Arial" w:cs="Arial"/>
                <w:sz w:val="36"/>
                <w:szCs w:val="36"/>
                <w:lang w:eastAsia="nl-NL"/>
              </w:rPr>
            </w:pPr>
          </w:p>
        </w:tc>
      </w:tr>
      <w:tr w:rsidR="00A67D5F" w:rsidRPr="00A67D5F" w:rsidTr="00023ABA">
        <w:trPr>
          <w:trHeight w:val="22"/>
        </w:trPr>
        <w:tc>
          <w:tcPr>
            <w:tcW w:w="960" w:type="dxa"/>
            <w:tcBorders>
              <w:top w:val="single" w:sz="4" w:space="0" w:color="1B60DB"/>
              <w:left w:val="nil"/>
              <w:bottom w:val="single" w:sz="12" w:space="0" w:color="1B60DB"/>
              <w:right w:val="nil"/>
            </w:tcBorders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  <w:vAlign w:val="center"/>
          </w:tcPr>
          <w:p w:rsidR="00A67D5F" w:rsidRPr="00A67D5F" w:rsidRDefault="00A67D5F" w:rsidP="00A67D5F">
            <w:pPr>
              <w:spacing w:after="0" w:line="284" w:lineRule="exact"/>
              <w:rPr>
                <w:rFonts w:ascii="Arial" w:eastAsia="Times New Roman" w:hAnsi="Arial" w:cs="Arial"/>
                <w:sz w:val="36"/>
                <w:szCs w:val="36"/>
                <w:lang w:eastAsia="nl-NL"/>
              </w:rPr>
            </w:pPr>
          </w:p>
        </w:tc>
        <w:tc>
          <w:tcPr>
            <w:tcW w:w="2600" w:type="dxa"/>
            <w:tcBorders>
              <w:top w:val="single" w:sz="4" w:space="0" w:color="1B60DB"/>
              <w:left w:val="nil"/>
              <w:bottom w:val="single" w:sz="12" w:space="0" w:color="1B60DB"/>
              <w:right w:val="nil"/>
            </w:tcBorders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  <w:vAlign w:val="center"/>
          </w:tcPr>
          <w:p w:rsidR="00A67D5F" w:rsidRPr="00A67D5F" w:rsidRDefault="00A67D5F" w:rsidP="00A67D5F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nl-NL"/>
              </w:rPr>
            </w:pPr>
          </w:p>
        </w:tc>
      </w:tr>
    </w:tbl>
    <w:p w:rsidR="00E9112B" w:rsidRDefault="00E9112B" w:rsidP="00E9112B">
      <w:pPr>
        <w:pStyle w:val="Bodytekst"/>
      </w:pPr>
    </w:p>
    <w:p w:rsidR="00A67D5F" w:rsidRDefault="00A67D5F" w:rsidP="00A67D5F">
      <w:pPr>
        <w:pStyle w:val="Bijschrift"/>
        <w:keepNext/>
      </w:pPr>
      <w:r>
        <w:t>Jaartotaal voor de etmaalperiode</w:t>
      </w:r>
    </w:p>
    <w:tbl>
      <w:tblPr>
        <w:tblW w:w="356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960"/>
        <w:gridCol w:w="2600"/>
      </w:tblGrid>
      <w:tr w:rsidR="00A67D5F" w:rsidRPr="00A67D5F" w:rsidTr="00023ABA">
        <w:tc>
          <w:tcPr>
            <w:tcW w:w="960" w:type="dxa"/>
            <w:tcBorders>
              <w:top w:val="single" w:sz="12" w:space="0" w:color="1B60DB"/>
              <w:left w:val="nil"/>
              <w:bottom w:val="single" w:sz="4" w:space="0" w:color="1B60DB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A67D5F" w:rsidRPr="00A67D5F" w:rsidRDefault="00A67D5F" w:rsidP="008C3C54">
            <w:pPr>
              <w:spacing w:after="0" w:line="342" w:lineRule="exact"/>
              <w:rPr>
                <w:rFonts w:ascii="Arial" w:eastAsia="Times New Roman" w:hAnsi="Arial" w:cs="Arial"/>
                <w:sz w:val="36"/>
                <w:szCs w:val="36"/>
                <w:lang w:eastAsia="nl-NL"/>
              </w:rPr>
            </w:pPr>
          </w:p>
        </w:tc>
        <w:tc>
          <w:tcPr>
            <w:tcW w:w="2600" w:type="dxa"/>
            <w:tcBorders>
              <w:top w:val="single" w:sz="12" w:space="0" w:color="1B60DB"/>
              <w:left w:val="nil"/>
              <w:bottom w:val="single" w:sz="4" w:space="0" w:color="1B60DB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A67D5F" w:rsidRPr="00A67D5F" w:rsidRDefault="00A67D5F" w:rsidP="008C3C54">
            <w:pPr>
              <w:spacing w:after="0" w:line="342" w:lineRule="exact"/>
              <w:jc w:val="right"/>
              <w:rPr>
                <w:rFonts w:ascii="Arial" w:eastAsia="Times New Roman" w:hAnsi="Arial" w:cs="Arial"/>
                <w:sz w:val="36"/>
                <w:szCs w:val="36"/>
                <w:lang w:eastAsia="nl-NL"/>
              </w:rPr>
            </w:pPr>
          </w:p>
        </w:tc>
      </w:tr>
      <w:tr w:rsidR="00A67D5F" w:rsidRPr="00A67D5F" w:rsidTr="00023ABA">
        <w:tc>
          <w:tcPr>
            <w:tcW w:w="960" w:type="dxa"/>
            <w:tcBorders>
              <w:top w:val="single" w:sz="4" w:space="0" w:color="1B60DB"/>
              <w:left w:val="nil"/>
              <w:bottom w:val="single" w:sz="4" w:space="0" w:color="1B60DB"/>
              <w:right w:val="nil"/>
            </w:tcBorders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  <w:vAlign w:val="center"/>
          </w:tcPr>
          <w:p w:rsidR="00A67D5F" w:rsidRPr="00A67D5F" w:rsidRDefault="00A67D5F" w:rsidP="008C3C54">
            <w:pPr>
              <w:spacing w:after="0" w:line="284" w:lineRule="exact"/>
              <w:rPr>
                <w:rFonts w:ascii="Arial" w:eastAsia="Times New Roman" w:hAnsi="Arial" w:cs="Arial"/>
                <w:sz w:val="36"/>
                <w:szCs w:val="36"/>
                <w:lang w:eastAsia="nl-NL"/>
              </w:rPr>
            </w:pPr>
          </w:p>
        </w:tc>
        <w:tc>
          <w:tcPr>
            <w:tcW w:w="2600" w:type="dxa"/>
            <w:tcBorders>
              <w:top w:val="single" w:sz="4" w:space="0" w:color="1B60DB"/>
              <w:left w:val="nil"/>
              <w:bottom w:val="single" w:sz="4" w:space="0" w:color="1B60DB"/>
              <w:right w:val="nil"/>
            </w:tcBorders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  <w:vAlign w:val="center"/>
          </w:tcPr>
          <w:p w:rsidR="00A67D5F" w:rsidRPr="00A67D5F" w:rsidRDefault="00A67D5F" w:rsidP="008C3C54">
            <w:pPr>
              <w:spacing w:after="0" w:line="284" w:lineRule="exact"/>
              <w:jc w:val="right"/>
              <w:rPr>
                <w:rFonts w:ascii="Arial" w:eastAsia="Times New Roman" w:hAnsi="Arial" w:cs="Arial"/>
                <w:sz w:val="36"/>
                <w:szCs w:val="36"/>
                <w:lang w:eastAsia="nl-NL"/>
              </w:rPr>
            </w:pPr>
          </w:p>
        </w:tc>
      </w:tr>
      <w:tr w:rsidR="00A67D5F" w:rsidRPr="00A67D5F" w:rsidTr="00023ABA">
        <w:tc>
          <w:tcPr>
            <w:tcW w:w="960" w:type="dxa"/>
            <w:tcBorders>
              <w:top w:val="single" w:sz="4" w:space="0" w:color="1B60DB"/>
              <w:left w:val="nil"/>
              <w:bottom w:val="single" w:sz="4" w:space="0" w:color="1B60DB"/>
              <w:right w:val="nil"/>
            </w:tcBorders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  <w:vAlign w:val="center"/>
          </w:tcPr>
          <w:p w:rsidR="00A67D5F" w:rsidRPr="00A67D5F" w:rsidRDefault="00A67D5F" w:rsidP="008C3C54">
            <w:pPr>
              <w:spacing w:after="0" w:line="284" w:lineRule="exact"/>
              <w:rPr>
                <w:rFonts w:ascii="Arial" w:eastAsia="Times New Roman" w:hAnsi="Arial" w:cs="Arial"/>
                <w:sz w:val="36"/>
                <w:szCs w:val="36"/>
                <w:lang w:eastAsia="nl-NL"/>
              </w:rPr>
            </w:pPr>
          </w:p>
        </w:tc>
        <w:tc>
          <w:tcPr>
            <w:tcW w:w="2600" w:type="dxa"/>
            <w:tcBorders>
              <w:top w:val="single" w:sz="4" w:space="0" w:color="1B60DB"/>
              <w:left w:val="nil"/>
              <w:bottom w:val="single" w:sz="4" w:space="0" w:color="1B60DB"/>
              <w:right w:val="nil"/>
            </w:tcBorders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  <w:vAlign w:val="center"/>
          </w:tcPr>
          <w:p w:rsidR="00A67D5F" w:rsidRPr="00A67D5F" w:rsidRDefault="00A67D5F" w:rsidP="008C3C54">
            <w:pPr>
              <w:spacing w:after="0" w:line="284" w:lineRule="exact"/>
              <w:jc w:val="right"/>
              <w:rPr>
                <w:rFonts w:ascii="Arial" w:eastAsia="Times New Roman" w:hAnsi="Arial" w:cs="Arial"/>
                <w:sz w:val="36"/>
                <w:szCs w:val="36"/>
                <w:lang w:eastAsia="nl-NL"/>
              </w:rPr>
            </w:pPr>
          </w:p>
        </w:tc>
      </w:tr>
      <w:tr w:rsidR="00A67D5F" w:rsidRPr="00A67D5F" w:rsidTr="00023ABA">
        <w:tc>
          <w:tcPr>
            <w:tcW w:w="960" w:type="dxa"/>
            <w:tcBorders>
              <w:top w:val="single" w:sz="4" w:space="0" w:color="1B60DB"/>
              <w:left w:val="nil"/>
              <w:bottom w:val="single" w:sz="4" w:space="0" w:color="1B60DB"/>
              <w:right w:val="nil"/>
            </w:tcBorders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  <w:vAlign w:val="center"/>
          </w:tcPr>
          <w:p w:rsidR="00A67D5F" w:rsidRPr="00A67D5F" w:rsidRDefault="00A67D5F" w:rsidP="008C3C54">
            <w:pPr>
              <w:spacing w:after="0" w:line="284" w:lineRule="exact"/>
              <w:rPr>
                <w:rFonts w:ascii="Arial" w:eastAsia="Times New Roman" w:hAnsi="Arial" w:cs="Arial"/>
                <w:sz w:val="36"/>
                <w:szCs w:val="36"/>
                <w:lang w:eastAsia="nl-NL"/>
              </w:rPr>
            </w:pPr>
          </w:p>
        </w:tc>
        <w:tc>
          <w:tcPr>
            <w:tcW w:w="2600" w:type="dxa"/>
            <w:tcBorders>
              <w:top w:val="single" w:sz="4" w:space="0" w:color="1B60DB"/>
              <w:left w:val="nil"/>
              <w:bottom w:val="single" w:sz="4" w:space="0" w:color="1B60DB"/>
              <w:right w:val="nil"/>
            </w:tcBorders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  <w:vAlign w:val="center"/>
          </w:tcPr>
          <w:p w:rsidR="00A67D5F" w:rsidRPr="00A67D5F" w:rsidRDefault="00A67D5F" w:rsidP="008C3C54">
            <w:pPr>
              <w:spacing w:after="0" w:line="284" w:lineRule="exact"/>
              <w:jc w:val="right"/>
              <w:rPr>
                <w:rFonts w:ascii="Arial" w:eastAsia="Times New Roman" w:hAnsi="Arial" w:cs="Arial"/>
                <w:sz w:val="36"/>
                <w:szCs w:val="36"/>
                <w:lang w:eastAsia="nl-NL"/>
              </w:rPr>
            </w:pPr>
          </w:p>
        </w:tc>
      </w:tr>
      <w:tr w:rsidR="00A67D5F" w:rsidRPr="00A67D5F" w:rsidTr="00023ABA">
        <w:tc>
          <w:tcPr>
            <w:tcW w:w="960" w:type="dxa"/>
            <w:tcBorders>
              <w:top w:val="single" w:sz="4" w:space="0" w:color="1B60DB"/>
              <w:left w:val="nil"/>
              <w:bottom w:val="single" w:sz="4" w:space="0" w:color="1B60DB"/>
              <w:right w:val="nil"/>
            </w:tcBorders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  <w:vAlign w:val="center"/>
          </w:tcPr>
          <w:p w:rsidR="00A67D5F" w:rsidRPr="00A67D5F" w:rsidRDefault="00A67D5F" w:rsidP="008C3C54">
            <w:pPr>
              <w:spacing w:after="0" w:line="284" w:lineRule="exact"/>
              <w:rPr>
                <w:rFonts w:ascii="Arial" w:eastAsia="Times New Roman" w:hAnsi="Arial" w:cs="Arial"/>
                <w:sz w:val="36"/>
                <w:szCs w:val="36"/>
                <w:lang w:eastAsia="nl-NL"/>
              </w:rPr>
            </w:pPr>
          </w:p>
        </w:tc>
        <w:tc>
          <w:tcPr>
            <w:tcW w:w="2600" w:type="dxa"/>
            <w:tcBorders>
              <w:top w:val="single" w:sz="4" w:space="0" w:color="1B60DB"/>
              <w:left w:val="nil"/>
              <w:bottom w:val="single" w:sz="4" w:space="0" w:color="1B60DB"/>
              <w:right w:val="nil"/>
            </w:tcBorders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  <w:vAlign w:val="center"/>
          </w:tcPr>
          <w:p w:rsidR="00A67D5F" w:rsidRPr="00A67D5F" w:rsidRDefault="00A67D5F" w:rsidP="008C3C54">
            <w:pPr>
              <w:spacing w:after="0" w:line="284" w:lineRule="exact"/>
              <w:jc w:val="right"/>
              <w:rPr>
                <w:rFonts w:ascii="Arial" w:eastAsia="Times New Roman" w:hAnsi="Arial" w:cs="Arial"/>
                <w:sz w:val="36"/>
                <w:szCs w:val="36"/>
                <w:lang w:eastAsia="nl-NL"/>
              </w:rPr>
            </w:pPr>
          </w:p>
        </w:tc>
      </w:tr>
      <w:tr w:rsidR="00A67D5F" w:rsidRPr="00A67D5F" w:rsidTr="00023ABA">
        <w:tc>
          <w:tcPr>
            <w:tcW w:w="960" w:type="dxa"/>
            <w:tcBorders>
              <w:top w:val="single" w:sz="4" w:space="0" w:color="1B60DB"/>
              <w:left w:val="nil"/>
              <w:bottom w:val="single" w:sz="12" w:space="0" w:color="1B60DB"/>
              <w:right w:val="nil"/>
            </w:tcBorders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  <w:vAlign w:val="center"/>
          </w:tcPr>
          <w:p w:rsidR="00A67D5F" w:rsidRPr="00A67D5F" w:rsidRDefault="00A67D5F" w:rsidP="008C3C54">
            <w:pPr>
              <w:spacing w:after="0" w:line="284" w:lineRule="exact"/>
              <w:rPr>
                <w:rFonts w:ascii="Arial" w:eastAsia="Times New Roman" w:hAnsi="Arial" w:cs="Arial"/>
                <w:sz w:val="36"/>
                <w:szCs w:val="36"/>
                <w:lang w:eastAsia="nl-NL"/>
              </w:rPr>
            </w:pPr>
          </w:p>
        </w:tc>
        <w:tc>
          <w:tcPr>
            <w:tcW w:w="2600" w:type="dxa"/>
            <w:tcBorders>
              <w:top w:val="single" w:sz="4" w:space="0" w:color="1B60DB"/>
              <w:left w:val="nil"/>
              <w:bottom w:val="single" w:sz="12" w:space="0" w:color="1B60DB"/>
              <w:right w:val="nil"/>
            </w:tcBorders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  <w:vAlign w:val="center"/>
          </w:tcPr>
          <w:p w:rsidR="00A67D5F" w:rsidRPr="00A67D5F" w:rsidRDefault="00A67D5F" w:rsidP="008C3C54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nl-NL"/>
              </w:rPr>
            </w:pPr>
          </w:p>
        </w:tc>
      </w:tr>
    </w:tbl>
    <w:tbl>
      <w:tblPr>
        <w:tblpPr w:leftFromText="141" w:rightFromText="141" w:vertAnchor="text" w:horzAnchor="page" w:tblpX="6166" w:tblpY="-3005"/>
        <w:tblW w:w="356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960"/>
        <w:gridCol w:w="2600"/>
      </w:tblGrid>
      <w:tr w:rsidR="00A67D5F" w:rsidRPr="00A67D5F" w:rsidTr="00023ABA">
        <w:tc>
          <w:tcPr>
            <w:tcW w:w="960" w:type="dxa"/>
            <w:tcBorders>
              <w:top w:val="single" w:sz="12" w:space="0" w:color="1B60DB"/>
              <w:left w:val="nil"/>
              <w:bottom w:val="single" w:sz="4" w:space="0" w:color="1B60DB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A67D5F" w:rsidRPr="00A67D5F" w:rsidRDefault="00A67D5F" w:rsidP="00A67D5F">
            <w:pPr>
              <w:spacing w:after="0" w:line="342" w:lineRule="exact"/>
              <w:rPr>
                <w:rFonts w:ascii="Arial" w:eastAsia="Times New Roman" w:hAnsi="Arial" w:cs="Arial"/>
                <w:sz w:val="36"/>
                <w:szCs w:val="36"/>
                <w:lang w:eastAsia="nl-NL"/>
              </w:rPr>
            </w:pPr>
          </w:p>
        </w:tc>
        <w:tc>
          <w:tcPr>
            <w:tcW w:w="2600" w:type="dxa"/>
            <w:tcBorders>
              <w:top w:val="single" w:sz="12" w:space="0" w:color="1B60DB"/>
              <w:left w:val="nil"/>
              <w:bottom w:val="single" w:sz="4" w:space="0" w:color="1B60DB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A67D5F" w:rsidRPr="00A67D5F" w:rsidRDefault="00A67D5F" w:rsidP="00A67D5F">
            <w:pPr>
              <w:spacing w:after="0" w:line="342" w:lineRule="exact"/>
              <w:jc w:val="right"/>
              <w:rPr>
                <w:rFonts w:ascii="Arial" w:eastAsia="Times New Roman" w:hAnsi="Arial" w:cs="Arial"/>
                <w:sz w:val="36"/>
                <w:szCs w:val="36"/>
                <w:lang w:eastAsia="nl-NL"/>
              </w:rPr>
            </w:pPr>
          </w:p>
        </w:tc>
      </w:tr>
      <w:tr w:rsidR="00A67D5F" w:rsidRPr="00A67D5F" w:rsidTr="00023ABA">
        <w:tc>
          <w:tcPr>
            <w:tcW w:w="960" w:type="dxa"/>
            <w:tcBorders>
              <w:top w:val="single" w:sz="4" w:space="0" w:color="1B60DB"/>
              <w:left w:val="nil"/>
              <w:bottom w:val="single" w:sz="4" w:space="0" w:color="1B60DB"/>
              <w:right w:val="nil"/>
            </w:tcBorders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  <w:vAlign w:val="center"/>
          </w:tcPr>
          <w:p w:rsidR="00A67D5F" w:rsidRPr="00A67D5F" w:rsidRDefault="00A67D5F" w:rsidP="00A67D5F">
            <w:pPr>
              <w:spacing w:after="0" w:line="284" w:lineRule="exact"/>
              <w:rPr>
                <w:rFonts w:ascii="Arial" w:eastAsia="Times New Roman" w:hAnsi="Arial" w:cs="Arial"/>
                <w:sz w:val="36"/>
                <w:szCs w:val="36"/>
                <w:lang w:eastAsia="nl-NL"/>
              </w:rPr>
            </w:pPr>
          </w:p>
        </w:tc>
        <w:tc>
          <w:tcPr>
            <w:tcW w:w="2600" w:type="dxa"/>
            <w:tcBorders>
              <w:top w:val="single" w:sz="4" w:space="0" w:color="1B60DB"/>
              <w:left w:val="nil"/>
              <w:bottom w:val="single" w:sz="4" w:space="0" w:color="1B60DB"/>
              <w:right w:val="nil"/>
            </w:tcBorders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  <w:vAlign w:val="center"/>
          </w:tcPr>
          <w:p w:rsidR="00A67D5F" w:rsidRPr="00A67D5F" w:rsidRDefault="00A67D5F" w:rsidP="00A67D5F">
            <w:pPr>
              <w:spacing w:after="0" w:line="284" w:lineRule="exact"/>
              <w:jc w:val="right"/>
              <w:rPr>
                <w:rFonts w:ascii="Arial" w:eastAsia="Times New Roman" w:hAnsi="Arial" w:cs="Arial"/>
                <w:sz w:val="36"/>
                <w:szCs w:val="36"/>
                <w:lang w:eastAsia="nl-NL"/>
              </w:rPr>
            </w:pPr>
          </w:p>
        </w:tc>
      </w:tr>
      <w:tr w:rsidR="00A67D5F" w:rsidRPr="00A67D5F" w:rsidTr="00023ABA">
        <w:tc>
          <w:tcPr>
            <w:tcW w:w="960" w:type="dxa"/>
            <w:tcBorders>
              <w:top w:val="single" w:sz="4" w:space="0" w:color="1B60DB"/>
              <w:left w:val="nil"/>
              <w:bottom w:val="single" w:sz="4" w:space="0" w:color="1B60DB"/>
              <w:right w:val="nil"/>
            </w:tcBorders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  <w:vAlign w:val="center"/>
          </w:tcPr>
          <w:p w:rsidR="00A67D5F" w:rsidRPr="00A67D5F" w:rsidRDefault="00A67D5F" w:rsidP="00A67D5F">
            <w:pPr>
              <w:spacing w:after="0" w:line="284" w:lineRule="exact"/>
              <w:rPr>
                <w:rFonts w:ascii="Arial" w:eastAsia="Times New Roman" w:hAnsi="Arial" w:cs="Arial"/>
                <w:sz w:val="36"/>
                <w:szCs w:val="36"/>
                <w:lang w:eastAsia="nl-NL"/>
              </w:rPr>
            </w:pPr>
          </w:p>
        </w:tc>
        <w:tc>
          <w:tcPr>
            <w:tcW w:w="2600" w:type="dxa"/>
            <w:tcBorders>
              <w:top w:val="single" w:sz="4" w:space="0" w:color="1B60DB"/>
              <w:left w:val="nil"/>
              <w:bottom w:val="single" w:sz="4" w:space="0" w:color="1B60DB"/>
              <w:right w:val="nil"/>
            </w:tcBorders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  <w:vAlign w:val="center"/>
          </w:tcPr>
          <w:p w:rsidR="00A67D5F" w:rsidRPr="00A67D5F" w:rsidRDefault="00A67D5F" w:rsidP="00A67D5F">
            <w:pPr>
              <w:spacing w:after="0" w:line="284" w:lineRule="exact"/>
              <w:jc w:val="right"/>
              <w:rPr>
                <w:rFonts w:ascii="Arial" w:eastAsia="Times New Roman" w:hAnsi="Arial" w:cs="Arial"/>
                <w:sz w:val="36"/>
                <w:szCs w:val="36"/>
                <w:lang w:eastAsia="nl-NL"/>
              </w:rPr>
            </w:pPr>
          </w:p>
        </w:tc>
      </w:tr>
      <w:tr w:rsidR="00A67D5F" w:rsidRPr="00A67D5F" w:rsidTr="00023ABA">
        <w:tc>
          <w:tcPr>
            <w:tcW w:w="960" w:type="dxa"/>
            <w:tcBorders>
              <w:top w:val="single" w:sz="4" w:space="0" w:color="1B60DB"/>
              <w:left w:val="nil"/>
              <w:bottom w:val="single" w:sz="4" w:space="0" w:color="1B60DB"/>
              <w:right w:val="nil"/>
            </w:tcBorders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  <w:vAlign w:val="center"/>
          </w:tcPr>
          <w:p w:rsidR="00A67D5F" w:rsidRPr="00A67D5F" w:rsidRDefault="00A67D5F" w:rsidP="00A67D5F">
            <w:pPr>
              <w:spacing w:after="0" w:line="284" w:lineRule="exact"/>
              <w:rPr>
                <w:rFonts w:ascii="Arial" w:eastAsia="Times New Roman" w:hAnsi="Arial" w:cs="Arial"/>
                <w:sz w:val="36"/>
                <w:szCs w:val="36"/>
                <w:lang w:eastAsia="nl-NL"/>
              </w:rPr>
            </w:pPr>
          </w:p>
        </w:tc>
        <w:tc>
          <w:tcPr>
            <w:tcW w:w="2600" w:type="dxa"/>
            <w:tcBorders>
              <w:top w:val="single" w:sz="4" w:space="0" w:color="1B60DB"/>
              <w:left w:val="nil"/>
              <w:bottom w:val="single" w:sz="4" w:space="0" w:color="1B60DB"/>
              <w:right w:val="nil"/>
            </w:tcBorders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  <w:vAlign w:val="center"/>
          </w:tcPr>
          <w:p w:rsidR="00A67D5F" w:rsidRPr="00A67D5F" w:rsidRDefault="00A67D5F" w:rsidP="00A67D5F">
            <w:pPr>
              <w:spacing w:after="0" w:line="284" w:lineRule="exact"/>
              <w:jc w:val="right"/>
              <w:rPr>
                <w:rFonts w:ascii="Arial" w:eastAsia="Times New Roman" w:hAnsi="Arial" w:cs="Arial"/>
                <w:sz w:val="36"/>
                <w:szCs w:val="36"/>
                <w:lang w:eastAsia="nl-NL"/>
              </w:rPr>
            </w:pPr>
          </w:p>
        </w:tc>
      </w:tr>
      <w:tr w:rsidR="00A67D5F" w:rsidRPr="00A67D5F" w:rsidTr="00023ABA">
        <w:tc>
          <w:tcPr>
            <w:tcW w:w="960" w:type="dxa"/>
            <w:tcBorders>
              <w:top w:val="single" w:sz="4" w:space="0" w:color="1B60DB"/>
              <w:left w:val="nil"/>
              <w:bottom w:val="single" w:sz="4" w:space="0" w:color="1B60DB"/>
              <w:right w:val="nil"/>
            </w:tcBorders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  <w:vAlign w:val="center"/>
          </w:tcPr>
          <w:p w:rsidR="00A67D5F" w:rsidRPr="00A67D5F" w:rsidRDefault="00A67D5F" w:rsidP="00A67D5F">
            <w:pPr>
              <w:spacing w:after="0" w:line="284" w:lineRule="exact"/>
              <w:rPr>
                <w:rFonts w:ascii="Arial" w:eastAsia="Times New Roman" w:hAnsi="Arial" w:cs="Arial"/>
                <w:sz w:val="36"/>
                <w:szCs w:val="36"/>
                <w:lang w:eastAsia="nl-NL"/>
              </w:rPr>
            </w:pPr>
          </w:p>
        </w:tc>
        <w:tc>
          <w:tcPr>
            <w:tcW w:w="2600" w:type="dxa"/>
            <w:tcBorders>
              <w:top w:val="single" w:sz="4" w:space="0" w:color="1B60DB"/>
              <w:left w:val="nil"/>
              <w:bottom w:val="single" w:sz="4" w:space="0" w:color="1B60DB"/>
              <w:right w:val="nil"/>
            </w:tcBorders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  <w:vAlign w:val="center"/>
          </w:tcPr>
          <w:p w:rsidR="00A67D5F" w:rsidRPr="00A67D5F" w:rsidRDefault="00A67D5F" w:rsidP="00A67D5F">
            <w:pPr>
              <w:spacing w:after="0" w:line="284" w:lineRule="exact"/>
              <w:jc w:val="right"/>
              <w:rPr>
                <w:rFonts w:ascii="Arial" w:eastAsia="Times New Roman" w:hAnsi="Arial" w:cs="Arial"/>
                <w:sz w:val="36"/>
                <w:szCs w:val="36"/>
                <w:lang w:eastAsia="nl-NL"/>
              </w:rPr>
            </w:pPr>
          </w:p>
        </w:tc>
      </w:tr>
      <w:tr w:rsidR="00A67D5F" w:rsidRPr="00A67D5F" w:rsidTr="00023ABA">
        <w:tc>
          <w:tcPr>
            <w:tcW w:w="960" w:type="dxa"/>
            <w:tcBorders>
              <w:top w:val="single" w:sz="4" w:space="0" w:color="1B60DB"/>
              <w:left w:val="nil"/>
              <w:bottom w:val="single" w:sz="12" w:space="0" w:color="1B60DB"/>
              <w:right w:val="nil"/>
            </w:tcBorders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  <w:vAlign w:val="center"/>
          </w:tcPr>
          <w:p w:rsidR="00A67D5F" w:rsidRPr="00A67D5F" w:rsidRDefault="00A67D5F" w:rsidP="00A67D5F">
            <w:pPr>
              <w:spacing w:after="0" w:line="284" w:lineRule="exact"/>
              <w:rPr>
                <w:rFonts w:ascii="Arial" w:eastAsia="Times New Roman" w:hAnsi="Arial" w:cs="Arial"/>
                <w:sz w:val="36"/>
                <w:szCs w:val="36"/>
                <w:lang w:eastAsia="nl-NL"/>
              </w:rPr>
            </w:pPr>
          </w:p>
        </w:tc>
        <w:tc>
          <w:tcPr>
            <w:tcW w:w="2600" w:type="dxa"/>
            <w:tcBorders>
              <w:top w:val="single" w:sz="4" w:space="0" w:color="1B60DB"/>
              <w:left w:val="nil"/>
              <w:bottom w:val="single" w:sz="12" w:space="0" w:color="1B60DB"/>
              <w:right w:val="nil"/>
            </w:tcBorders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  <w:vAlign w:val="center"/>
          </w:tcPr>
          <w:p w:rsidR="00A67D5F" w:rsidRPr="00A67D5F" w:rsidRDefault="00A67D5F" w:rsidP="00A67D5F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nl-NL"/>
              </w:rPr>
            </w:pPr>
          </w:p>
        </w:tc>
      </w:tr>
    </w:tbl>
    <w:p w:rsidR="00E9112B" w:rsidRDefault="00E9112B" w:rsidP="00E9112B">
      <w:pPr>
        <w:pStyle w:val="Bodytekst"/>
      </w:pPr>
    </w:p>
    <w:p w:rsidR="00D1001A" w:rsidRDefault="00A67D5F" w:rsidP="00A67D5F">
      <w:pPr>
        <w:pStyle w:val="Bijschrift"/>
        <w:keepNext/>
      </w:pPr>
      <w:r>
        <w:t xml:space="preserve">Jaartotaal voor de nachtperiode (23:00 -07:00) </w:t>
      </w:r>
    </w:p>
    <w:p w:rsidR="00D1001A" w:rsidRDefault="00D1001A">
      <w:pPr>
        <w:rPr>
          <w:rFonts w:ascii="Frutiger for Schiphol Bold" w:hAnsi="Frutiger for Schiphol Bold"/>
          <w:iCs/>
          <w:color w:val="141251"/>
          <w:sz w:val="18"/>
          <w:szCs w:val="18"/>
        </w:rPr>
      </w:pPr>
      <w:r>
        <w:br w:type="page"/>
      </w: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D1001A" w:rsidTr="007A1F5A">
        <w:tc>
          <w:tcPr>
            <w:tcW w:w="9344" w:type="dxa"/>
          </w:tcPr>
          <w:p w:rsidR="00D1001A" w:rsidRDefault="00D1001A" w:rsidP="00D1001A">
            <w:pPr>
              <w:pStyle w:val="Bijschrift"/>
              <w:keepNext/>
            </w:pPr>
          </w:p>
        </w:tc>
      </w:tr>
    </w:tbl>
    <w:p w:rsidR="00D1001A" w:rsidRDefault="00D1001A" w:rsidP="00D1001A">
      <w:pPr>
        <w:pStyle w:val="Bijschrift"/>
      </w:pPr>
      <w:r>
        <w:t>Figuur 9 Verwachte jaargemiddelde geluidbelasting over het etmaal Lden voor gebruiksjaar 2018, met spreiding als gevolg van weersveriaties</w:t>
      </w:r>
    </w:p>
    <w:p w:rsidR="00D1001A" w:rsidRDefault="00D1001A">
      <w:pPr>
        <w:rPr>
          <w:rFonts w:ascii="Frutiger for Schiphol Bold" w:hAnsi="Frutiger for Schiphol Bold"/>
          <w:iCs/>
          <w:color w:val="141251"/>
          <w:sz w:val="18"/>
          <w:szCs w:val="18"/>
        </w:rPr>
      </w:pPr>
      <w:r>
        <w:br w:type="page"/>
      </w: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D1001A" w:rsidTr="007A1F5A">
        <w:tc>
          <w:tcPr>
            <w:tcW w:w="9344" w:type="dxa"/>
          </w:tcPr>
          <w:p w:rsidR="00D1001A" w:rsidRDefault="00D1001A" w:rsidP="00D00721">
            <w:pPr>
              <w:pStyle w:val="Bijschrift"/>
              <w:keepNext/>
            </w:pPr>
          </w:p>
        </w:tc>
      </w:tr>
    </w:tbl>
    <w:p w:rsidR="00D1001A" w:rsidRDefault="00D1001A" w:rsidP="00D1001A">
      <w:pPr>
        <w:pStyle w:val="Bijschrift"/>
      </w:pPr>
      <w:r>
        <w:t xml:space="preserve">Figuur </w:t>
      </w:r>
      <w:r>
        <w:t>10</w:t>
      </w:r>
      <w:r>
        <w:t xml:space="preserve"> Verwachte jaargemiddelde geluid</w:t>
      </w:r>
      <w:r>
        <w:t xml:space="preserve">belasting over de nachtperiode </w:t>
      </w:r>
      <w:r>
        <w:t>L</w:t>
      </w:r>
      <w:r>
        <w:t>night</w:t>
      </w:r>
      <w:r>
        <w:t xml:space="preserve"> voor gebruiksjaar 2018, met spreiding als gevolg van weersveriaties</w:t>
      </w:r>
    </w:p>
    <w:p w:rsidR="00D1001A" w:rsidRDefault="00D1001A">
      <w:pPr>
        <w:rPr>
          <w:rFonts w:ascii="Frutiger for Schiphol Bold" w:hAnsi="Frutiger for Schiphol Bold"/>
          <w:iCs/>
          <w:color w:val="141251"/>
          <w:sz w:val="18"/>
          <w:szCs w:val="18"/>
        </w:rPr>
      </w:pPr>
      <w:r>
        <w:br w:type="page"/>
      </w: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D1001A" w:rsidTr="007A1F5A">
        <w:tc>
          <w:tcPr>
            <w:tcW w:w="9344" w:type="dxa"/>
          </w:tcPr>
          <w:p w:rsidR="00D1001A" w:rsidRDefault="00D1001A" w:rsidP="00D00721">
            <w:pPr>
              <w:pStyle w:val="Bijschrift"/>
              <w:keepNext/>
            </w:pPr>
          </w:p>
        </w:tc>
      </w:tr>
    </w:tbl>
    <w:p w:rsidR="00D1001A" w:rsidRDefault="00D1001A" w:rsidP="00D1001A">
      <w:pPr>
        <w:pStyle w:val="Bijschrift"/>
      </w:pPr>
      <w:r>
        <w:t xml:space="preserve">Figuur </w:t>
      </w:r>
      <w:r>
        <w:t>11</w:t>
      </w:r>
      <w:r>
        <w:t xml:space="preserve"> </w:t>
      </w:r>
      <w:r>
        <w:t>Ontwikkeling van het aantal woningen met een geluidsbelasting van 58 dB(A) Lden of meer.</w:t>
      </w: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D1001A" w:rsidTr="007A1F5A">
        <w:tc>
          <w:tcPr>
            <w:tcW w:w="9344" w:type="dxa"/>
          </w:tcPr>
          <w:p w:rsidR="00D1001A" w:rsidRDefault="00D1001A" w:rsidP="00D00721">
            <w:pPr>
              <w:pStyle w:val="Bijschrift"/>
              <w:keepNext/>
            </w:pPr>
          </w:p>
        </w:tc>
      </w:tr>
    </w:tbl>
    <w:p w:rsidR="00D1001A" w:rsidRDefault="00D1001A" w:rsidP="00D1001A">
      <w:pPr>
        <w:pStyle w:val="Bijschrift"/>
      </w:pPr>
      <w:r>
        <w:t xml:space="preserve">Figuur </w:t>
      </w:r>
      <w:r>
        <w:t>12</w:t>
      </w:r>
      <w:r>
        <w:t xml:space="preserve"> Ontwikkeling van het </w:t>
      </w:r>
      <w:r>
        <w:t>ernstig gehinderden met een geluidsbelasting van 4</w:t>
      </w:r>
      <w:r>
        <w:t>8 dB(A) Lden of meer.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344"/>
      </w:tblGrid>
      <w:tr w:rsidR="00D1001A" w:rsidTr="007A1F5A">
        <w:tc>
          <w:tcPr>
            <w:tcW w:w="9344" w:type="dxa"/>
            <w:tcBorders>
              <w:top w:val="nil"/>
              <w:left w:val="nil"/>
              <w:bottom w:val="nil"/>
              <w:right w:val="nil"/>
            </w:tcBorders>
          </w:tcPr>
          <w:p w:rsidR="00D1001A" w:rsidRDefault="00D1001A" w:rsidP="00D00721">
            <w:pPr>
              <w:pStyle w:val="Bijschrift"/>
              <w:keepNext/>
            </w:pPr>
          </w:p>
        </w:tc>
      </w:tr>
    </w:tbl>
    <w:p w:rsidR="00D1001A" w:rsidRDefault="00D1001A" w:rsidP="00D1001A">
      <w:pPr>
        <w:pStyle w:val="Bijschrift"/>
      </w:pPr>
      <w:r>
        <w:t xml:space="preserve">Figuur </w:t>
      </w:r>
      <w:r>
        <w:t>13</w:t>
      </w:r>
      <w:r>
        <w:t xml:space="preserve"> Ontwikkeling van het aantal woninge</w:t>
      </w:r>
      <w:r>
        <w:t>n met een geluidsbelasting van 4</w:t>
      </w:r>
      <w:r>
        <w:t>8 dB(A) L</w:t>
      </w:r>
      <w:r>
        <w:t>night</w:t>
      </w:r>
      <w:r>
        <w:t xml:space="preserve"> of meer.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344"/>
      </w:tblGrid>
      <w:tr w:rsidR="00D1001A" w:rsidTr="007A1F5A">
        <w:tc>
          <w:tcPr>
            <w:tcW w:w="9344" w:type="dxa"/>
            <w:tcBorders>
              <w:top w:val="nil"/>
              <w:left w:val="nil"/>
              <w:bottom w:val="nil"/>
              <w:right w:val="nil"/>
            </w:tcBorders>
          </w:tcPr>
          <w:p w:rsidR="00D1001A" w:rsidRDefault="00D1001A" w:rsidP="00D00721">
            <w:pPr>
              <w:pStyle w:val="Bijschrift"/>
              <w:keepNext/>
            </w:pPr>
            <w:bookmarkStart w:id="0" w:name="_GoBack"/>
            <w:bookmarkEnd w:id="0"/>
          </w:p>
        </w:tc>
      </w:tr>
    </w:tbl>
    <w:p w:rsidR="00D1001A" w:rsidRDefault="00D1001A" w:rsidP="00D1001A">
      <w:pPr>
        <w:pStyle w:val="Bijschrift"/>
      </w:pPr>
      <w:r>
        <w:t xml:space="preserve">Figuur </w:t>
      </w:r>
      <w:r>
        <w:t>14</w:t>
      </w:r>
      <w:r>
        <w:t xml:space="preserve"> Ontwikkeling van het aantal </w:t>
      </w:r>
      <w:r>
        <w:t>ernstig slaapverstoorden met een geluidsbelasting van 40</w:t>
      </w:r>
      <w:r>
        <w:t xml:space="preserve"> dB(A) L</w:t>
      </w:r>
      <w:r>
        <w:t>night</w:t>
      </w:r>
      <w:r>
        <w:t xml:space="preserve"> of meer.</w:t>
      </w:r>
    </w:p>
    <w:p w:rsidR="00A67D5F" w:rsidRPr="00D1001A" w:rsidRDefault="00A67D5F" w:rsidP="00D1001A">
      <w:pPr>
        <w:rPr>
          <w:rFonts w:ascii="Frutiger for Schiphol Bold" w:hAnsi="Frutiger for Schiphol Bold"/>
          <w:iCs/>
          <w:color w:val="141251"/>
          <w:sz w:val="18"/>
          <w:szCs w:val="18"/>
        </w:rPr>
      </w:pPr>
    </w:p>
    <w:sectPr w:rsidR="00A67D5F" w:rsidRPr="00D1001A" w:rsidSect="00C522BE">
      <w:pgSz w:w="11906" w:h="16838" w:code="9"/>
      <w:pgMar w:top="1701" w:right="1134" w:bottom="851" w:left="1418" w:header="73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66C5" w:rsidRDefault="00E266C5" w:rsidP="00EA61C4">
      <w:pPr>
        <w:spacing w:after="0" w:line="240" w:lineRule="auto"/>
      </w:pPr>
      <w:r>
        <w:separator/>
      </w:r>
    </w:p>
  </w:endnote>
  <w:endnote w:type="continuationSeparator" w:id="0">
    <w:p w:rsidR="00E266C5" w:rsidRDefault="00E266C5" w:rsidP="00EA61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Frutiger for Schiphol Book">
    <w:altName w:val="Myriad Pro"/>
    <w:charset w:val="00"/>
    <w:family w:val="swiss"/>
    <w:pitch w:val="variable"/>
    <w:sig w:usb0="00000001" w:usb1="5000207B" w:usb2="00000000" w:usb3="00000000" w:csb0="0000009B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Frutiger for Schiphol Black">
    <w:altName w:val="Segoe UI Semibold"/>
    <w:charset w:val="00"/>
    <w:family w:val="swiss"/>
    <w:pitch w:val="variable"/>
    <w:sig w:usb0="A00000AF" w:usb1="5000207B" w:usb2="00000000" w:usb3="00000000" w:csb0="0000009B" w:csb1="00000000"/>
  </w:font>
  <w:font w:name="Frutiger for Schiphol Bold">
    <w:altName w:val="Arial"/>
    <w:charset w:val="00"/>
    <w:family w:val="swiss"/>
    <w:pitch w:val="variable"/>
    <w:sig w:usb0="A00000AF" w:usb1="5000207B" w:usb2="00000000" w:usb3="00000000" w:csb0="0000009B" w:csb1="00000000"/>
  </w:font>
  <w:font w:name="Schiphol Frutiger">
    <w:panose1 w:val="020B05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66C5" w:rsidRDefault="00E266C5" w:rsidP="00EA61C4">
      <w:pPr>
        <w:spacing w:after="0" w:line="240" w:lineRule="auto"/>
      </w:pPr>
      <w:r>
        <w:separator/>
      </w:r>
    </w:p>
  </w:footnote>
  <w:footnote w:type="continuationSeparator" w:id="0">
    <w:p w:rsidR="00E266C5" w:rsidRDefault="00E266C5" w:rsidP="00EA61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50785"/>
    <w:multiLevelType w:val="hybridMultilevel"/>
    <w:tmpl w:val="63981D0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B96CFF"/>
    <w:multiLevelType w:val="hybridMultilevel"/>
    <w:tmpl w:val="A93E421E"/>
    <w:lvl w:ilvl="0" w:tplc="E71471E6">
      <w:start w:val="1"/>
      <w:numFmt w:val="decimal"/>
      <w:lvlText w:val="1.%1"/>
      <w:lvlJc w:val="left"/>
      <w:pPr>
        <w:ind w:left="720" w:hanging="360"/>
      </w:pPr>
      <w:rPr>
        <w:rFonts w:ascii="Frutiger for Schiphol Book" w:hAnsi="Frutiger for Schiphol Book" w:hint="default"/>
        <w:b/>
        <w:i w:val="0"/>
        <w:color w:val="1B60DB"/>
        <w:sz w:val="24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5D481C"/>
    <w:multiLevelType w:val="multilevel"/>
    <w:tmpl w:val="668209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251D1112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5450205"/>
    <w:multiLevelType w:val="hybridMultilevel"/>
    <w:tmpl w:val="D07E264A"/>
    <w:lvl w:ilvl="0" w:tplc="3B3AA1A6">
      <w:start w:val="1"/>
      <w:numFmt w:val="decimal"/>
      <w:pStyle w:val="Opsommingmetnummers"/>
      <w:lvlText w:val="%1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B43676"/>
    <w:multiLevelType w:val="multilevel"/>
    <w:tmpl w:val="668209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olor w:val="1B60DB"/>
        <w:sz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62C13F6"/>
    <w:multiLevelType w:val="hybridMultilevel"/>
    <w:tmpl w:val="134A7850"/>
    <w:lvl w:ilvl="0" w:tplc="6C186528">
      <w:numFmt w:val="bullet"/>
      <w:lvlText w:val="–"/>
      <w:lvlJc w:val="left"/>
      <w:pPr>
        <w:ind w:left="720" w:hanging="360"/>
      </w:pPr>
      <w:rPr>
        <w:rFonts w:ascii="Frutiger for Schiphol Book" w:hAnsi="Frutiger for Schiphol Book" w:cstheme="minorBidi" w:hint="default"/>
        <w:b w:val="0"/>
        <w:i w:val="0"/>
        <w:color w:val="auto"/>
        <w:sz w:val="18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A5032D"/>
    <w:multiLevelType w:val="hybridMultilevel"/>
    <w:tmpl w:val="8482F9DE"/>
    <w:lvl w:ilvl="0" w:tplc="E43A32A0">
      <w:numFmt w:val="bullet"/>
      <w:pStyle w:val="Opsommingmetstreepjes"/>
      <w:lvlText w:val="–"/>
      <w:lvlJc w:val="left"/>
      <w:pPr>
        <w:ind w:left="357" w:hanging="357"/>
      </w:pPr>
      <w:rPr>
        <w:rFonts w:ascii="Stencil" w:eastAsiaTheme="minorHAnsi" w:hAnsi="Stencil" w:cstheme="minorBidi" w:hint="default"/>
      </w:rPr>
    </w:lvl>
    <w:lvl w:ilvl="1" w:tplc="7BD63B18">
      <w:start w:val="4"/>
      <w:numFmt w:val="bullet"/>
      <w:lvlText w:val="-"/>
      <w:lvlJc w:val="left"/>
      <w:pPr>
        <w:ind w:left="454" w:hanging="170"/>
      </w:pPr>
      <w:rPr>
        <w:rFonts w:ascii="Frutiger for Schiphol Book" w:eastAsiaTheme="minorHAnsi" w:hAnsi="Frutiger for Schiphol Book" w:cstheme="minorBidi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055C8A"/>
    <w:multiLevelType w:val="multilevel"/>
    <w:tmpl w:val="5D7252CA"/>
    <w:styleLink w:val="Stijl1"/>
    <w:lvl w:ilvl="0">
      <w:start w:val="1"/>
      <w:numFmt w:val="decimal"/>
      <w:lvlText w:val="%1.1"/>
      <w:lvlJc w:val="left"/>
      <w:pPr>
        <w:ind w:left="720" w:hanging="360"/>
      </w:pPr>
      <w:rPr>
        <w:rFonts w:ascii="Frutiger for Schiphol Book" w:hAnsi="Frutiger for Schiphol Book" w:hint="default"/>
        <w:b/>
        <w:i w:val="0"/>
        <w:color w:val="1B60DB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D67AA1"/>
    <w:multiLevelType w:val="multilevel"/>
    <w:tmpl w:val="76809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980028"/>
    <w:multiLevelType w:val="hybridMultilevel"/>
    <w:tmpl w:val="9AD42E38"/>
    <w:lvl w:ilvl="0" w:tplc="6B249C74">
      <w:numFmt w:val="bullet"/>
      <w:lvlText w:val="–"/>
      <w:lvlJc w:val="left"/>
      <w:pPr>
        <w:ind w:left="720" w:hanging="360"/>
      </w:pPr>
      <w:rPr>
        <w:rFonts w:ascii="Stencil" w:eastAsiaTheme="minorHAnsi" w:hAnsi="Stenci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CE2FDD"/>
    <w:multiLevelType w:val="hybridMultilevel"/>
    <w:tmpl w:val="03F4EA08"/>
    <w:lvl w:ilvl="0" w:tplc="CF22CD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2C04F9"/>
    <w:multiLevelType w:val="multilevel"/>
    <w:tmpl w:val="668209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olor w:val="1B60DB"/>
        <w:sz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51E03AC6"/>
    <w:multiLevelType w:val="multilevel"/>
    <w:tmpl w:val="E8F0C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0A5BDF"/>
    <w:multiLevelType w:val="multilevel"/>
    <w:tmpl w:val="74DCAB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5" w15:restartNumberingAfterBreak="0">
    <w:nsid w:val="60FD0F8F"/>
    <w:multiLevelType w:val="hybridMultilevel"/>
    <w:tmpl w:val="87483F68"/>
    <w:lvl w:ilvl="0" w:tplc="8E5A9558">
      <w:start w:val="1"/>
      <w:numFmt w:val="decimal"/>
      <w:lvlText w:val="%1"/>
      <w:lvlJc w:val="left"/>
      <w:pPr>
        <w:ind w:left="720" w:hanging="360"/>
      </w:pPr>
      <w:rPr>
        <w:rFonts w:ascii="Frutiger for Schiphol Black" w:hAnsi="Frutiger for Schiphol Black" w:hint="default"/>
        <w:b w:val="0"/>
        <w:i w:val="0"/>
        <w:color w:val="141251"/>
        <w:sz w:val="42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F238DA"/>
    <w:multiLevelType w:val="multilevel"/>
    <w:tmpl w:val="48CAC4D8"/>
    <w:lvl w:ilvl="0">
      <w:start w:val="1"/>
      <w:numFmt w:val="decimal"/>
      <w:pStyle w:val="Hoofdstukgenummerd"/>
      <w:lvlText w:val="%1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Paragraafmetnummer"/>
      <w:lvlText w:val="%1.%2"/>
      <w:lvlJc w:val="left"/>
      <w:pPr>
        <w:ind w:left="3087" w:hanging="567"/>
      </w:pPr>
      <w:rPr>
        <w:rFonts w:hint="default"/>
      </w:rPr>
    </w:lvl>
    <w:lvl w:ilvl="2">
      <w:start w:val="1"/>
      <w:numFmt w:val="decimal"/>
      <w:pStyle w:val="Subkopgenummerd"/>
      <w:lvlText w:val="%1.%2.%3"/>
      <w:lvlJc w:val="left"/>
      <w:pPr>
        <w:ind w:left="567" w:hanging="567"/>
      </w:pPr>
      <w:rPr>
        <w:rFonts w:ascii="Frutiger for Schiphol Bold" w:hAnsi="Frutiger for Schiphol Bold" w:hint="default"/>
        <w:b w:val="0"/>
        <w:i w:val="0"/>
        <w:color w:val="auto"/>
        <w:sz w:val="18"/>
      </w:rPr>
    </w:lvl>
    <w:lvl w:ilvl="3">
      <w:start w:val="1"/>
      <w:numFmt w:val="decimal"/>
      <w:pStyle w:val="Kop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 w15:restartNumberingAfterBreak="0">
    <w:nsid w:val="6B131823"/>
    <w:multiLevelType w:val="hybridMultilevel"/>
    <w:tmpl w:val="6C8EE90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872AD7"/>
    <w:multiLevelType w:val="multilevel"/>
    <w:tmpl w:val="1ADE3580"/>
    <w:lvl w:ilvl="0">
      <w:start w:val="1"/>
      <w:numFmt w:val="decimal"/>
      <w:lvlText w:val="1.%1"/>
      <w:lvlJc w:val="left"/>
      <w:pPr>
        <w:ind w:left="360" w:hanging="360"/>
      </w:pPr>
      <w:rPr>
        <w:rFonts w:ascii="Schiphol Frutiger" w:hAnsi="Schiphol Frutiger" w:hint="default"/>
        <w:b/>
        <w:i w:val="0"/>
        <w:color w:val="1B60DB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9" w15:restartNumberingAfterBreak="0">
    <w:nsid w:val="6DF77258"/>
    <w:multiLevelType w:val="hybridMultilevel"/>
    <w:tmpl w:val="C59202D8"/>
    <w:lvl w:ilvl="0" w:tplc="6C186528">
      <w:numFmt w:val="bullet"/>
      <w:lvlText w:val="–"/>
      <w:lvlJc w:val="left"/>
      <w:pPr>
        <w:ind w:left="720" w:hanging="360"/>
      </w:pPr>
      <w:rPr>
        <w:rFonts w:ascii="Frutiger for Schiphol Book" w:hAnsi="Frutiger for Schiphol Book" w:cstheme="minorBidi" w:hint="default"/>
        <w:b w:val="0"/>
        <w:i w:val="0"/>
        <w:color w:val="auto"/>
        <w:sz w:val="18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D31DAB"/>
    <w:multiLevelType w:val="multilevel"/>
    <w:tmpl w:val="668209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4"/>
  </w:num>
  <w:num w:numId="2">
    <w:abstractNumId w:val="10"/>
  </w:num>
  <w:num w:numId="3">
    <w:abstractNumId w:val="4"/>
  </w:num>
  <w:num w:numId="4">
    <w:abstractNumId w:val="10"/>
  </w:num>
  <w:num w:numId="5">
    <w:abstractNumId w:val="7"/>
  </w:num>
  <w:num w:numId="6">
    <w:abstractNumId w:val="4"/>
  </w:num>
  <w:num w:numId="7">
    <w:abstractNumId w:val="15"/>
  </w:num>
  <w:num w:numId="8">
    <w:abstractNumId w:val="18"/>
  </w:num>
  <w:num w:numId="9">
    <w:abstractNumId w:val="2"/>
  </w:num>
  <w:num w:numId="10">
    <w:abstractNumId w:val="12"/>
  </w:num>
  <w:num w:numId="11">
    <w:abstractNumId w:val="8"/>
  </w:num>
  <w:num w:numId="12">
    <w:abstractNumId w:val="5"/>
  </w:num>
  <w:num w:numId="13">
    <w:abstractNumId w:val="1"/>
  </w:num>
  <w:num w:numId="14">
    <w:abstractNumId w:val="20"/>
  </w:num>
  <w:num w:numId="15">
    <w:abstractNumId w:val="11"/>
  </w:num>
  <w:num w:numId="16">
    <w:abstractNumId w:val="14"/>
  </w:num>
  <w:num w:numId="1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"/>
  </w:num>
  <w:num w:numId="19">
    <w:abstractNumId w:val="16"/>
  </w:num>
  <w:num w:numId="2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6"/>
  </w:num>
  <w:num w:numId="22">
    <w:abstractNumId w:val="0"/>
  </w:num>
  <w:num w:numId="23">
    <w:abstractNumId w:val="19"/>
  </w:num>
  <w:num w:numId="24">
    <w:abstractNumId w:val="16"/>
  </w:num>
  <w:num w:numId="25">
    <w:abstractNumId w:val="16"/>
  </w:num>
  <w:num w:numId="26">
    <w:abstractNumId w:val="16"/>
  </w:num>
  <w:num w:numId="27">
    <w:abstractNumId w:val="16"/>
  </w:num>
  <w:num w:numId="28">
    <w:abstractNumId w:val="16"/>
  </w:num>
  <w:num w:numId="29">
    <w:abstractNumId w:val="16"/>
  </w:num>
  <w:num w:numId="30">
    <w:abstractNumId w:val="16"/>
  </w:num>
  <w:num w:numId="31">
    <w:abstractNumId w:val="4"/>
  </w:num>
  <w:num w:numId="32">
    <w:abstractNumId w:val="7"/>
  </w:num>
  <w:num w:numId="33">
    <w:abstractNumId w:val="16"/>
  </w:num>
  <w:num w:numId="34">
    <w:abstractNumId w:val="8"/>
  </w:num>
  <w:num w:numId="35">
    <w:abstractNumId w:val="16"/>
  </w:num>
  <w:num w:numId="36">
    <w:abstractNumId w:val="13"/>
  </w:num>
  <w:num w:numId="37">
    <w:abstractNumId w:val="9"/>
  </w:num>
  <w:num w:numId="3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9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314"/>
    <w:rsid w:val="0000451A"/>
    <w:rsid w:val="00006355"/>
    <w:rsid w:val="00015ED1"/>
    <w:rsid w:val="0002150F"/>
    <w:rsid w:val="00023ABA"/>
    <w:rsid w:val="00040C7A"/>
    <w:rsid w:val="000475C8"/>
    <w:rsid w:val="00057132"/>
    <w:rsid w:val="000608EA"/>
    <w:rsid w:val="00074BAD"/>
    <w:rsid w:val="00075913"/>
    <w:rsid w:val="00080A70"/>
    <w:rsid w:val="000873C2"/>
    <w:rsid w:val="00094D38"/>
    <w:rsid w:val="000954B3"/>
    <w:rsid w:val="000A074D"/>
    <w:rsid w:val="000A5DBD"/>
    <w:rsid w:val="000A780F"/>
    <w:rsid w:val="000B6B5B"/>
    <w:rsid w:val="000C387B"/>
    <w:rsid w:val="000C6428"/>
    <w:rsid w:val="000D2F54"/>
    <w:rsid w:val="000E3494"/>
    <w:rsid w:val="000F5E03"/>
    <w:rsid w:val="00102C99"/>
    <w:rsid w:val="001132FC"/>
    <w:rsid w:val="00136312"/>
    <w:rsid w:val="00160E1A"/>
    <w:rsid w:val="00161E34"/>
    <w:rsid w:val="00193027"/>
    <w:rsid w:val="0019508A"/>
    <w:rsid w:val="001A2604"/>
    <w:rsid w:val="001A380D"/>
    <w:rsid w:val="001A67CE"/>
    <w:rsid w:val="001B19D2"/>
    <w:rsid w:val="001B5F08"/>
    <w:rsid w:val="001D1803"/>
    <w:rsid w:val="001D7D9B"/>
    <w:rsid w:val="001E24C5"/>
    <w:rsid w:val="001E4990"/>
    <w:rsid w:val="001F0A65"/>
    <w:rsid w:val="001F33EC"/>
    <w:rsid w:val="0020366A"/>
    <w:rsid w:val="00227C09"/>
    <w:rsid w:val="00227F93"/>
    <w:rsid w:val="00233C39"/>
    <w:rsid w:val="002512C4"/>
    <w:rsid w:val="0025597B"/>
    <w:rsid w:val="00261F86"/>
    <w:rsid w:val="00265C2A"/>
    <w:rsid w:val="00266FB4"/>
    <w:rsid w:val="00273EAB"/>
    <w:rsid w:val="00277254"/>
    <w:rsid w:val="002924C9"/>
    <w:rsid w:val="002A22DF"/>
    <w:rsid w:val="002B78F3"/>
    <w:rsid w:val="002E19BA"/>
    <w:rsid w:val="002E1B42"/>
    <w:rsid w:val="002E2D7F"/>
    <w:rsid w:val="002E5964"/>
    <w:rsid w:val="002E6600"/>
    <w:rsid w:val="002E6AB2"/>
    <w:rsid w:val="002F1794"/>
    <w:rsid w:val="002F3FB5"/>
    <w:rsid w:val="003030DF"/>
    <w:rsid w:val="00306457"/>
    <w:rsid w:val="0031264C"/>
    <w:rsid w:val="003157C0"/>
    <w:rsid w:val="00323463"/>
    <w:rsid w:val="003237AF"/>
    <w:rsid w:val="00326C14"/>
    <w:rsid w:val="00342DA3"/>
    <w:rsid w:val="0034658E"/>
    <w:rsid w:val="00347D28"/>
    <w:rsid w:val="00356BC1"/>
    <w:rsid w:val="00360EAF"/>
    <w:rsid w:val="00361DA4"/>
    <w:rsid w:val="0036286B"/>
    <w:rsid w:val="0036394A"/>
    <w:rsid w:val="0036442F"/>
    <w:rsid w:val="0037000B"/>
    <w:rsid w:val="00371F8D"/>
    <w:rsid w:val="003737AD"/>
    <w:rsid w:val="00373BB9"/>
    <w:rsid w:val="00374275"/>
    <w:rsid w:val="003778D3"/>
    <w:rsid w:val="00385977"/>
    <w:rsid w:val="00387032"/>
    <w:rsid w:val="003975A7"/>
    <w:rsid w:val="003A6314"/>
    <w:rsid w:val="003D4054"/>
    <w:rsid w:val="003D5B39"/>
    <w:rsid w:val="003E47E5"/>
    <w:rsid w:val="003F0271"/>
    <w:rsid w:val="003F408F"/>
    <w:rsid w:val="003F40E1"/>
    <w:rsid w:val="003F5E21"/>
    <w:rsid w:val="004034A3"/>
    <w:rsid w:val="0041198B"/>
    <w:rsid w:val="004172DC"/>
    <w:rsid w:val="00420977"/>
    <w:rsid w:val="0042257C"/>
    <w:rsid w:val="0042435E"/>
    <w:rsid w:val="004275B3"/>
    <w:rsid w:val="00435854"/>
    <w:rsid w:val="00477DFD"/>
    <w:rsid w:val="00485E88"/>
    <w:rsid w:val="00494BD6"/>
    <w:rsid w:val="004E6449"/>
    <w:rsid w:val="005045A6"/>
    <w:rsid w:val="00514936"/>
    <w:rsid w:val="0052017F"/>
    <w:rsid w:val="005308C2"/>
    <w:rsid w:val="00536CF5"/>
    <w:rsid w:val="005801D4"/>
    <w:rsid w:val="00592919"/>
    <w:rsid w:val="00593015"/>
    <w:rsid w:val="00593655"/>
    <w:rsid w:val="00595842"/>
    <w:rsid w:val="005A1B2E"/>
    <w:rsid w:val="005A3BCF"/>
    <w:rsid w:val="005A7BC2"/>
    <w:rsid w:val="005B67F6"/>
    <w:rsid w:val="005B74E5"/>
    <w:rsid w:val="005D25A3"/>
    <w:rsid w:val="005D423C"/>
    <w:rsid w:val="005D468F"/>
    <w:rsid w:val="005D7381"/>
    <w:rsid w:val="005E1B83"/>
    <w:rsid w:val="005E694D"/>
    <w:rsid w:val="005E7492"/>
    <w:rsid w:val="00613FD8"/>
    <w:rsid w:val="006157AB"/>
    <w:rsid w:val="006166CA"/>
    <w:rsid w:val="006233A6"/>
    <w:rsid w:val="00626CCC"/>
    <w:rsid w:val="00627BE2"/>
    <w:rsid w:val="006443E3"/>
    <w:rsid w:val="006466F9"/>
    <w:rsid w:val="00650943"/>
    <w:rsid w:val="006564FA"/>
    <w:rsid w:val="0066570F"/>
    <w:rsid w:val="00672EA2"/>
    <w:rsid w:val="00674F78"/>
    <w:rsid w:val="00683554"/>
    <w:rsid w:val="0068672D"/>
    <w:rsid w:val="006911E1"/>
    <w:rsid w:val="006A1EA6"/>
    <w:rsid w:val="006A73FD"/>
    <w:rsid w:val="006B64F2"/>
    <w:rsid w:val="006C2C7C"/>
    <w:rsid w:val="006C330B"/>
    <w:rsid w:val="006D1112"/>
    <w:rsid w:val="006F19C6"/>
    <w:rsid w:val="006F65B9"/>
    <w:rsid w:val="007123FB"/>
    <w:rsid w:val="00726A0B"/>
    <w:rsid w:val="00732F9F"/>
    <w:rsid w:val="007335CD"/>
    <w:rsid w:val="007542C9"/>
    <w:rsid w:val="00761A17"/>
    <w:rsid w:val="0078028B"/>
    <w:rsid w:val="00784246"/>
    <w:rsid w:val="00784DA5"/>
    <w:rsid w:val="00785AB4"/>
    <w:rsid w:val="0079466A"/>
    <w:rsid w:val="007A1F5A"/>
    <w:rsid w:val="007A548C"/>
    <w:rsid w:val="007C217B"/>
    <w:rsid w:val="007D117D"/>
    <w:rsid w:val="00810CE0"/>
    <w:rsid w:val="00817238"/>
    <w:rsid w:val="0082248E"/>
    <w:rsid w:val="0082320D"/>
    <w:rsid w:val="008376E9"/>
    <w:rsid w:val="008448D7"/>
    <w:rsid w:val="0084541D"/>
    <w:rsid w:val="008575C3"/>
    <w:rsid w:val="0086284A"/>
    <w:rsid w:val="00863817"/>
    <w:rsid w:val="008644FD"/>
    <w:rsid w:val="008669F9"/>
    <w:rsid w:val="0088218D"/>
    <w:rsid w:val="008857C8"/>
    <w:rsid w:val="00890416"/>
    <w:rsid w:val="00892A95"/>
    <w:rsid w:val="00897569"/>
    <w:rsid w:val="008A33A7"/>
    <w:rsid w:val="008A38E7"/>
    <w:rsid w:val="008C21D3"/>
    <w:rsid w:val="008C7493"/>
    <w:rsid w:val="008D2A4E"/>
    <w:rsid w:val="008D2B18"/>
    <w:rsid w:val="008E4B11"/>
    <w:rsid w:val="008E76C9"/>
    <w:rsid w:val="008F064D"/>
    <w:rsid w:val="008F6323"/>
    <w:rsid w:val="009008CE"/>
    <w:rsid w:val="009177FF"/>
    <w:rsid w:val="00917B5A"/>
    <w:rsid w:val="00922319"/>
    <w:rsid w:val="00923D64"/>
    <w:rsid w:val="0092712D"/>
    <w:rsid w:val="00935570"/>
    <w:rsid w:val="009507E3"/>
    <w:rsid w:val="00960107"/>
    <w:rsid w:val="009703BD"/>
    <w:rsid w:val="00974C73"/>
    <w:rsid w:val="009761A3"/>
    <w:rsid w:val="00985562"/>
    <w:rsid w:val="009A454C"/>
    <w:rsid w:val="009A6C78"/>
    <w:rsid w:val="009B00BA"/>
    <w:rsid w:val="009C1D67"/>
    <w:rsid w:val="009E69DB"/>
    <w:rsid w:val="009E6E30"/>
    <w:rsid w:val="00A01694"/>
    <w:rsid w:val="00A04865"/>
    <w:rsid w:val="00A30829"/>
    <w:rsid w:val="00A32C90"/>
    <w:rsid w:val="00A37F5E"/>
    <w:rsid w:val="00A53B16"/>
    <w:rsid w:val="00A6077E"/>
    <w:rsid w:val="00A60953"/>
    <w:rsid w:val="00A64F0D"/>
    <w:rsid w:val="00A64F57"/>
    <w:rsid w:val="00A67D5F"/>
    <w:rsid w:val="00A70AF5"/>
    <w:rsid w:val="00A732F7"/>
    <w:rsid w:val="00A8057B"/>
    <w:rsid w:val="00A8370F"/>
    <w:rsid w:val="00A87119"/>
    <w:rsid w:val="00AA67DF"/>
    <w:rsid w:val="00AB2398"/>
    <w:rsid w:val="00AC055A"/>
    <w:rsid w:val="00AC3A0A"/>
    <w:rsid w:val="00AC5F31"/>
    <w:rsid w:val="00AD64F1"/>
    <w:rsid w:val="00AE1C0E"/>
    <w:rsid w:val="00AE2F39"/>
    <w:rsid w:val="00AF348F"/>
    <w:rsid w:val="00AF46B1"/>
    <w:rsid w:val="00B203EF"/>
    <w:rsid w:val="00B20A17"/>
    <w:rsid w:val="00B23CF1"/>
    <w:rsid w:val="00B23F15"/>
    <w:rsid w:val="00B3677D"/>
    <w:rsid w:val="00B428A9"/>
    <w:rsid w:val="00B47C8D"/>
    <w:rsid w:val="00B559B2"/>
    <w:rsid w:val="00B57594"/>
    <w:rsid w:val="00B61FC2"/>
    <w:rsid w:val="00B938BC"/>
    <w:rsid w:val="00B9406A"/>
    <w:rsid w:val="00B96F9C"/>
    <w:rsid w:val="00BA38CE"/>
    <w:rsid w:val="00BB3468"/>
    <w:rsid w:val="00BB366D"/>
    <w:rsid w:val="00BC4101"/>
    <w:rsid w:val="00BC6192"/>
    <w:rsid w:val="00BD3F6D"/>
    <w:rsid w:val="00BF557E"/>
    <w:rsid w:val="00C01A16"/>
    <w:rsid w:val="00C02094"/>
    <w:rsid w:val="00C03CD1"/>
    <w:rsid w:val="00C07E72"/>
    <w:rsid w:val="00C102B8"/>
    <w:rsid w:val="00C30A2B"/>
    <w:rsid w:val="00C33122"/>
    <w:rsid w:val="00C44A59"/>
    <w:rsid w:val="00C522BE"/>
    <w:rsid w:val="00C73BA4"/>
    <w:rsid w:val="00C830A0"/>
    <w:rsid w:val="00C84DA1"/>
    <w:rsid w:val="00C959C5"/>
    <w:rsid w:val="00C974D1"/>
    <w:rsid w:val="00CA0674"/>
    <w:rsid w:val="00CB3B3A"/>
    <w:rsid w:val="00CC0199"/>
    <w:rsid w:val="00CD2ACA"/>
    <w:rsid w:val="00CE5674"/>
    <w:rsid w:val="00CF6F91"/>
    <w:rsid w:val="00D01CDA"/>
    <w:rsid w:val="00D049CB"/>
    <w:rsid w:val="00D05603"/>
    <w:rsid w:val="00D06549"/>
    <w:rsid w:val="00D07D22"/>
    <w:rsid w:val="00D1001A"/>
    <w:rsid w:val="00D12AD3"/>
    <w:rsid w:val="00D12F5D"/>
    <w:rsid w:val="00D3061B"/>
    <w:rsid w:val="00D4187A"/>
    <w:rsid w:val="00D43804"/>
    <w:rsid w:val="00D4779B"/>
    <w:rsid w:val="00D56606"/>
    <w:rsid w:val="00D6007A"/>
    <w:rsid w:val="00D72484"/>
    <w:rsid w:val="00D8384F"/>
    <w:rsid w:val="00D90335"/>
    <w:rsid w:val="00D96ABE"/>
    <w:rsid w:val="00D96F06"/>
    <w:rsid w:val="00DC0281"/>
    <w:rsid w:val="00DC1CE8"/>
    <w:rsid w:val="00DC643B"/>
    <w:rsid w:val="00DC6844"/>
    <w:rsid w:val="00DF7786"/>
    <w:rsid w:val="00E126CC"/>
    <w:rsid w:val="00E24954"/>
    <w:rsid w:val="00E25FE0"/>
    <w:rsid w:val="00E266C5"/>
    <w:rsid w:val="00E409C9"/>
    <w:rsid w:val="00E7387E"/>
    <w:rsid w:val="00E77220"/>
    <w:rsid w:val="00E901EC"/>
    <w:rsid w:val="00E9112B"/>
    <w:rsid w:val="00EA61C4"/>
    <w:rsid w:val="00EC1BE6"/>
    <w:rsid w:val="00ED5D51"/>
    <w:rsid w:val="00EE02E2"/>
    <w:rsid w:val="00EF7AB4"/>
    <w:rsid w:val="00F049D7"/>
    <w:rsid w:val="00F05ED9"/>
    <w:rsid w:val="00F14E43"/>
    <w:rsid w:val="00F363D4"/>
    <w:rsid w:val="00F42C65"/>
    <w:rsid w:val="00F50163"/>
    <w:rsid w:val="00F605B2"/>
    <w:rsid w:val="00F71A9B"/>
    <w:rsid w:val="00F71A9C"/>
    <w:rsid w:val="00F75D1D"/>
    <w:rsid w:val="00F80849"/>
    <w:rsid w:val="00F84467"/>
    <w:rsid w:val="00F85F18"/>
    <w:rsid w:val="00F95870"/>
    <w:rsid w:val="00FB4ED9"/>
    <w:rsid w:val="00FB5BA5"/>
    <w:rsid w:val="00FC2BBA"/>
    <w:rsid w:val="00FE1374"/>
    <w:rsid w:val="00FE6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16EF6494"/>
  <w15:chartTrackingRefBased/>
  <w15:docId w15:val="{799143A6-6D09-4423-A1BD-D4437D3C5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Schiphol Frutiger" w:eastAsiaTheme="minorHAnsi" w:hAnsi="Schiphol Frutiger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rsid w:val="00AC3A0A"/>
    <w:rPr>
      <w:rFonts w:ascii="Frutiger for Schiphol Book" w:hAnsi="Frutiger for Schiphol Book"/>
    </w:rPr>
  </w:style>
  <w:style w:type="paragraph" w:styleId="Kop1">
    <w:name w:val="heading 1"/>
    <w:basedOn w:val="Standaard"/>
    <w:next w:val="Standaard"/>
    <w:link w:val="Kop1Char"/>
    <w:uiPriority w:val="9"/>
    <w:rsid w:val="00AC3A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rsid w:val="00AC3A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rsid w:val="00AC3A0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rsid w:val="00AC3A0A"/>
    <w:pPr>
      <w:keepNext/>
      <w:keepLines/>
      <w:numPr>
        <w:ilvl w:val="3"/>
        <w:numId w:val="3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rsid w:val="00AC3A0A"/>
    <w:pPr>
      <w:keepNext/>
      <w:keepLines/>
      <w:numPr>
        <w:ilvl w:val="4"/>
        <w:numId w:val="35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AC3A0A"/>
    <w:pPr>
      <w:keepNext/>
      <w:keepLines/>
      <w:numPr>
        <w:ilvl w:val="5"/>
        <w:numId w:val="35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AC3A0A"/>
    <w:pPr>
      <w:keepNext/>
      <w:keepLines/>
      <w:numPr>
        <w:ilvl w:val="6"/>
        <w:numId w:val="3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AC3A0A"/>
    <w:pPr>
      <w:keepNext/>
      <w:keepLines/>
      <w:numPr>
        <w:ilvl w:val="7"/>
        <w:numId w:val="3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AC3A0A"/>
    <w:pPr>
      <w:keepNext/>
      <w:keepLines/>
      <w:numPr>
        <w:ilvl w:val="8"/>
        <w:numId w:val="3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Bodytekst">
    <w:name w:val="Bodytekst"/>
    <w:link w:val="BodytekstChar"/>
    <w:qFormat/>
    <w:rsid w:val="00AC3A0A"/>
    <w:pPr>
      <w:tabs>
        <w:tab w:val="left" w:pos="0"/>
      </w:tabs>
      <w:spacing w:after="0" w:line="288" w:lineRule="auto"/>
    </w:pPr>
    <w:rPr>
      <w:rFonts w:ascii="Frutiger for Schiphol Book" w:hAnsi="Frutiger for Schiphol Book"/>
      <w:sz w:val="18"/>
    </w:rPr>
  </w:style>
  <w:style w:type="character" w:customStyle="1" w:styleId="BodytekstChar">
    <w:name w:val="Bodytekst Char"/>
    <w:basedOn w:val="Standaardalinea-lettertype"/>
    <w:link w:val="Bodytekst"/>
    <w:rsid w:val="00AC3A0A"/>
    <w:rPr>
      <w:rFonts w:ascii="Frutiger for Schiphol Book" w:hAnsi="Frutiger for Schiphol Book"/>
      <w:sz w:val="18"/>
    </w:rPr>
  </w:style>
  <w:style w:type="paragraph" w:customStyle="1" w:styleId="Opsommingmetstreepjes">
    <w:name w:val="Opsomming met streepjes"/>
    <w:link w:val="OpsommingmetstreepjesChar"/>
    <w:qFormat/>
    <w:rsid w:val="0020366A"/>
    <w:pPr>
      <w:numPr>
        <w:numId w:val="32"/>
      </w:numPr>
      <w:spacing w:after="0" w:line="288" w:lineRule="auto"/>
      <w:ind w:left="284" w:right="1701" w:hanging="284"/>
    </w:pPr>
    <w:rPr>
      <w:rFonts w:ascii="Frutiger for Schiphol Book" w:hAnsi="Frutiger for Schiphol Book"/>
      <w:sz w:val="18"/>
    </w:rPr>
  </w:style>
  <w:style w:type="character" w:customStyle="1" w:styleId="OpsommingmetstreepjesChar">
    <w:name w:val="Opsomming met streepjes Char"/>
    <w:basedOn w:val="Standaardalinea-lettertype"/>
    <w:link w:val="Opsommingmetstreepjes"/>
    <w:rsid w:val="0020366A"/>
    <w:rPr>
      <w:rFonts w:ascii="Frutiger for Schiphol Book" w:hAnsi="Frutiger for Schiphol Book"/>
      <w:sz w:val="18"/>
    </w:rPr>
  </w:style>
  <w:style w:type="paragraph" w:customStyle="1" w:styleId="Opsommingmetnummers">
    <w:name w:val="Opsomming met nummers"/>
    <w:link w:val="OpsommingmetnummersChar"/>
    <w:qFormat/>
    <w:rsid w:val="009A6C78"/>
    <w:pPr>
      <w:numPr>
        <w:numId w:val="31"/>
      </w:numPr>
      <w:spacing w:after="0" w:line="288" w:lineRule="auto"/>
      <w:ind w:left="284" w:right="1701" w:hanging="284"/>
    </w:pPr>
    <w:rPr>
      <w:rFonts w:ascii="Frutiger for Schiphol Book" w:hAnsi="Frutiger for Schiphol Book"/>
      <w:sz w:val="18"/>
      <w:szCs w:val="18"/>
    </w:rPr>
  </w:style>
  <w:style w:type="character" w:customStyle="1" w:styleId="OpsommingmetnummersChar">
    <w:name w:val="Opsomming met nummers Char"/>
    <w:basedOn w:val="OpsommingmetstreepjesChar"/>
    <w:link w:val="Opsommingmetnummers"/>
    <w:rsid w:val="009A6C78"/>
    <w:rPr>
      <w:rFonts w:ascii="Frutiger for Schiphol Book" w:hAnsi="Frutiger for Schiphol Book"/>
      <w:sz w:val="18"/>
      <w:szCs w:val="18"/>
    </w:rPr>
  </w:style>
  <w:style w:type="paragraph" w:customStyle="1" w:styleId="Tussenkop">
    <w:name w:val="Tussenkop"/>
    <w:basedOn w:val="Bodytekst"/>
    <w:next w:val="Bodytekst"/>
    <w:link w:val="TussenkopChar"/>
    <w:qFormat/>
    <w:rsid w:val="00AC3A0A"/>
    <w:rPr>
      <w:rFonts w:ascii="Frutiger for Schiphol Bold" w:hAnsi="Frutiger for Schiphol Bold"/>
      <w:color w:val="6552A8"/>
      <w:lang w:val="en-US"/>
    </w:rPr>
  </w:style>
  <w:style w:type="character" w:customStyle="1" w:styleId="TussenkopChar">
    <w:name w:val="Tussenkop Char"/>
    <w:basedOn w:val="BodytekstChar"/>
    <w:link w:val="Tussenkop"/>
    <w:rsid w:val="00AC3A0A"/>
    <w:rPr>
      <w:rFonts w:ascii="Frutiger for Schiphol Bold" w:hAnsi="Frutiger for Schiphol Bold"/>
      <w:color w:val="6552A8"/>
      <w:sz w:val="18"/>
      <w:lang w:val="en-US"/>
    </w:rPr>
  </w:style>
  <w:style w:type="paragraph" w:customStyle="1" w:styleId="Referentie">
    <w:name w:val="Referentie"/>
    <w:basedOn w:val="Bodytekst"/>
    <w:link w:val="ReferentieChar"/>
    <w:rsid w:val="00AC3A0A"/>
    <w:pPr>
      <w:framePr w:wrap="around" w:hAnchor="text"/>
      <w:ind w:left="-108"/>
    </w:pPr>
  </w:style>
  <w:style w:type="character" w:customStyle="1" w:styleId="ReferentieChar">
    <w:name w:val="Referentie Char"/>
    <w:basedOn w:val="BodytekstChar"/>
    <w:link w:val="Referentie"/>
    <w:rsid w:val="00AC3A0A"/>
    <w:rPr>
      <w:rFonts w:ascii="Frutiger for Schiphol Book" w:hAnsi="Frutiger for Schiphol Book"/>
      <w:sz w:val="18"/>
    </w:rPr>
  </w:style>
  <w:style w:type="paragraph" w:customStyle="1" w:styleId="referentieTekst">
    <w:name w:val="referentieTekst"/>
    <w:basedOn w:val="Bodytekst"/>
    <w:link w:val="referentieTekstChar"/>
    <w:rsid w:val="00AC3A0A"/>
    <w:pPr>
      <w:framePr w:wrap="around" w:hAnchor="text"/>
      <w:ind w:left="-142"/>
    </w:pPr>
    <w:rPr>
      <w:color w:val="4472C4" w:themeColor="accent1"/>
    </w:rPr>
  </w:style>
  <w:style w:type="character" w:customStyle="1" w:styleId="referentieTekstChar">
    <w:name w:val="referentieTekst Char"/>
    <w:basedOn w:val="BodytekstChar"/>
    <w:link w:val="referentieTekst"/>
    <w:rsid w:val="00AC3A0A"/>
    <w:rPr>
      <w:rFonts w:ascii="Frutiger for Schiphol Book" w:hAnsi="Frutiger for Schiphol Book"/>
      <w:color w:val="4472C4" w:themeColor="accent1"/>
      <w:sz w:val="18"/>
    </w:rPr>
  </w:style>
  <w:style w:type="paragraph" w:customStyle="1" w:styleId="Reference">
    <w:name w:val="Reference"/>
    <w:basedOn w:val="Standaard"/>
    <w:rsid w:val="00AC3A0A"/>
    <w:pPr>
      <w:framePr w:hSpace="141" w:wrap="around" w:vAnchor="text" w:hAnchor="text" w:y="1"/>
      <w:tabs>
        <w:tab w:val="left" w:pos="0"/>
      </w:tabs>
      <w:spacing w:after="0"/>
      <w:ind w:left="-108"/>
      <w:suppressOverlap/>
    </w:pPr>
    <w:rPr>
      <w:sz w:val="18"/>
      <w:lang w:val="en-US"/>
    </w:rPr>
  </w:style>
  <w:style w:type="paragraph" w:styleId="Titel">
    <w:name w:val="Title"/>
    <w:link w:val="TitelChar"/>
    <w:uiPriority w:val="10"/>
    <w:rsid w:val="00AC3A0A"/>
    <w:pPr>
      <w:spacing w:after="0" w:line="240" w:lineRule="auto"/>
      <w:ind w:right="1701"/>
      <w:contextualSpacing/>
    </w:pPr>
    <w:rPr>
      <w:rFonts w:ascii="Frutiger for Schiphol Black" w:eastAsiaTheme="majorEastAsia" w:hAnsi="Frutiger for Schiphol Black" w:cstheme="majorBidi"/>
      <w:color w:val="FFFFFF"/>
      <w:spacing w:val="-10"/>
      <w:kern w:val="28"/>
      <w:sz w:val="6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AC3A0A"/>
    <w:rPr>
      <w:rFonts w:ascii="Frutiger for Schiphol Black" w:eastAsiaTheme="majorEastAsia" w:hAnsi="Frutiger for Schiphol Black" w:cstheme="majorBidi"/>
      <w:color w:val="FFFFFF"/>
      <w:spacing w:val="-10"/>
      <w:kern w:val="28"/>
      <w:sz w:val="66"/>
      <w:szCs w:val="56"/>
    </w:rPr>
  </w:style>
  <w:style w:type="table" w:styleId="Tabelraster">
    <w:name w:val="Table Grid"/>
    <w:basedOn w:val="Standaardtabel"/>
    <w:uiPriority w:val="39"/>
    <w:rsid w:val="00AC3A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tekst">
    <w:name w:val="header"/>
    <w:basedOn w:val="Standaard"/>
    <w:link w:val="KoptekstChar"/>
    <w:uiPriority w:val="99"/>
    <w:unhideWhenUsed/>
    <w:rsid w:val="00AC3A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AC3A0A"/>
    <w:rPr>
      <w:rFonts w:ascii="Frutiger for Schiphol Book" w:hAnsi="Frutiger for Schiphol Book"/>
    </w:rPr>
  </w:style>
  <w:style w:type="paragraph" w:styleId="Voettekst">
    <w:name w:val="footer"/>
    <w:basedOn w:val="Standaard"/>
    <w:link w:val="VoettekstChar"/>
    <w:uiPriority w:val="99"/>
    <w:unhideWhenUsed/>
    <w:rsid w:val="00AC3A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AC3A0A"/>
    <w:rPr>
      <w:rFonts w:ascii="Frutiger for Schiphol Book" w:hAnsi="Frutiger for Schiphol Book"/>
    </w:rPr>
  </w:style>
  <w:style w:type="character" w:styleId="Tekstvantijdelijkeaanduiding">
    <w:name w:val="Placeholder Text"/>
    <w:basedOn w:val="Standaardalinea-lettertype"/>
    <w:uiPriority w:val="99"/>
    <w:semiHidden/>
    <w:rsid w:val="00AC3A0A"/>
    <w:rPr>
      <w:color w:val="808080"/>
    </w:rPr>
  </w:style>
  <w:style w:type="paragraph" w:styleId="Geenafstand">
    <w:name w:val="No Spacing"/>
    <w:uiPriority w:val="1"/>
    <w:rsid w:val="00AC3A0A"/>
    <w:pPr>
      <w:spacing w:after="0" w:line="240" w:lineRule="auto"/>
    </w:pPr>
    <w:rPr>
      <w:rFonts w:ascii="Frutiger for Schiphol Book" w:hAnsi="Frutiger for Schiphol Book"/>
      <w:sz w:val="18"/>
    </w:rPr>
  </w:style>
  <w:style w:type="paragraph" w:customStyle="1" w:styleId="Titelvoorblad">
    <w:name w:val="Titel voorblad"/>
    <w:rsid w:val="00AC3A0A"/>
    <w:pPr>
      <w:spacing w:after="0" w:line="192" w:lineRule="auto"/>
    </w:pPr>
    <w:rPr>
      <w:rFonts w:ascii="Frutiger for Schiphol Black" w:eastAsiaTheme="majorEastAsia" w:hAnsi="Frutiger for Schiphol Black" w:cstheme="majorBidi"/>
      <w:color w:val="FFFFFF"/>
      <w:spacing w:val="-10"/>
      <w:kern w:val="28"/>
      <w:sz w:val="6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AC3A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next w:val="Bodytekst"/>
    <w:uiPriority w:val="39"/>
    <w:unhideWhenUsed/>
    <w:rsid w:val="00AC3A0A"/>
    <w:pPr>
      <w:spacing w:after="620" w:line="240" w:lineRule="auto"/>
      <w:ind w:right="1701"/>
    </w:pPr>
    <w:rPr>
      <w:rFonts w:ascii="Frutiger for Schiphol Black" w:eastAsiaTheme="majorEastAsia" w:hAnsi="Frutiger for Schiphol Black" w:cstheme="majorBidi"/>
      <w:color w:val="141251"/>
      <w:sz w:val="42"/>
      <w:szCs w:val="32"/>
      <w:lang w:eastAsia="nl-NL"/>
    </w:rPr>
  </w:style>
  <w:style w:type="paragraph" w:customStyle="1" w:styleId="Introtekst">
    <w:name w:val="Introtekst"/>
    <w:basedOn w:val="Bodytekst"/>
    <w:qFormat/>
    <w:rsid w:val="00AC3A0A"/>
    <w:rPr>
      <w:color w:val="141251"/>
      <w:sz w:val="26"/>
    </w:rPr>
  </w:style>
  <w:style w:type="paragraph" w:customStyle="1" w:styleId="Samenvatting">
    <w:name w:val="Samenvatting"/>
    <w:basedOn w:val="Kop1"/>
    <w:next w:val="Introtekst"/>
    <w:rsid w:val="00AC3A0A"/>
    <w:pPr>
      <w:spacing w:before="0" w:after="620" w:line="500" w:lineRule="exact"/>
      <w:ind w:right="1701"/>
    </w:pPr>
    <w:rPr>
      <w:rFonts w:ascii="Frutiger for Schiphol Black" w:hAnsi="Frutiger for Schiphol Black"/>
      <w:color w:val="141251"/>
      <w:sz w:val="42"/>
    </w:rPr>
  </w:style>
  <w:style w:type="paragraph" w:styleId="Inhopg1">
    <w:name w:val="toc 1"/>
    <w:basedOn w:val="Standaard"/>
    <w:next w:val="Standaard"/>
    <w:autoRedefine/>
    <w:uiPriority w:val="39"/>
    <w:unhideWhenUsed/>
    <w:rsid w:val="00AC3A0A"/>
    <w:pPr>
      <w:tabs>
        <w:tab w:val="left" w:pos="440"/>
        <w:tab w:val="right" w:pos="7797"/>
      </w:tabs>
      <w:spacing w:before="240" w:after="0" w:line="288" w:lineRule="auto"/>
      <w:ind w:left="442" w:right="1559" w:hanging="442"/>
    </w:pPr>
    <w:rPr>
      <w:rFonts w:ascii="Frutiger for Schiphol Bold" w:hAnsi="Frutiger for Schiphol Bold"/>
      <w:noProof/>
      <w:sz w:val="18"/>
    </w:rPr>
  </w:style>
  <w:style w:type="character" w:styleId="Hyperlink">
    <w:name w:val="Hyperlink"/>
    <w:basedOn w:val="Standaardalinea-lettertype"/>
    <w:uiPriority w:val="99"/>
    <w:unhideWhenUsed/>
    <w:rsid w:val="00AC3A0A"/>
    <w:rPr>
      <w:color w:val="0563C1" w:themeColor="hyperlink"/>
      <w:u w:val="single"/>
    </w:rPr>
  </w:style>
  <w:style w:type="paragraph" w:styleId="Inhopg2">
    <w:name w:val="toc 2"/>
    <w:basedOn w:val="Standaard"/>
    <w:next w:val="Standaard"/>
    <w:autoRedefine/>
    <w:uiPriority w:val="39"/>
    <w:unhideWhenUsed/>
    <w:rsid w:val="00AC3A0A"/>
    <w:pPr>
      <w:tabs>
        <w:tab w:val="left" w:pos="567"/>
        <w:tab w:val="right" w:pos="7795"/>
      </w:tabs>
      <w:spacing w:after="0" w:line="288" w:lineRule="auto"/>
      <w:ind w:left="1009" w:right="1559" w:hanging="567"/>
    </w:pPr>
    <w:rPr>
      <w:rFonts w:eastAsiaTheme="minorEastAsia" w:cs="Times New Roman"/>
      <w:sz w:val="18"/>
      <w:lang w:eastAsia="nl-NL"/>
    </w:rPr>
  </w:style>
  <w:style w:type="paragraph" w:styleId="Inhopg3">
    <w:name w:val="toc 3"/>
    <w:basedOn w:val="Standaard"/>
    <w:next w:val="Standaard"/>
    <w:autoRedefine/>
    <w:uiPriority w:val="39"/>
    <w:unhideWhenUsed/>
    <w:rsid w:val="00AC3A0A"/>
    <w:pPr>
      <w:tabs>
        <w:tab w:val="left" w:pos="1100"/>
        <w:tab w:val="right" w:pos="7797"/>
      </w:tabs>
      <w:spacing w:after="0" w:line="240" w:lineRule="auto"/>
      <w:ind w:left="1009" w:right="1559" w:hanging="567"/>
    </w:pPr>
    <w:rPr>
      <w:rFonts w:eastAsiaTheme="minorEastAsia" w:cs="Times New Roman"/>
      <w:sz w:val="18"/>
      <w:lang w:eastAsia="nl-NL"/>
    </w:rPr>
  </w:style>
  <w:style w:type="character" w:customStyle="1" w:styleId="Kop2Char">
    <w:name w:val="Kop 2 Char"/>
    <w:basedOn w:val="Standaardalinea-lettertype"/>
    <w:link w:val="Kop2"/>
    <w:uiPriority w:val="9"/>
    <w:rsid w:val="00AC3A0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AC3A0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Hoofdstuk">
    <w:name w:val="Hoofdstuk"/>
    <w:basedOn w:val="Kop1"/>
    <w:next w:val="Bodytekst"/>
    <w:link w:val="HoofdstukChar"/>
    <w:rsid w:val="00AC3A0A"/>
    <w:pPr>
      <w:spacing w:before="0" w:after="620" w:line="240" w:lineRule="auto"/>
      <w:ind w:right="1701"/>
    </w:pPr>
    <w:rPr>
      <w:rFonts w:ascii="Frutiger for Schiphol Black" w:hAnsi="Frutiger for Schiphol Black"/>
      <w:color w:val="141251"/>
      <w:sz w:val="42"/>
    </w:rPr>
  </w:style>
  <w:style w:type="paragraph" w:customStyle="1" w:styleId="Paragraafmetnummer">
    <w:name w:val="Paragraaf met nummer"/>
    <w:basedOn w:val="Kop2"/>
    <w:next w:val="Bodytekst"/>
    <w:link w:val="ParagraafmetnummerChar"/>
    <w:qFormat/>
    <w:rsid w:val="00AC3A0A"/>
    <w:pPr>
      <w:numPr>
        <w:ilvl w:val="1"/>
        <w:numId w:val="35"/>
      </w:numPr>
      <w:spacing w:before="0" w:after="170" w:line="240" w:lineRule="auto"/>
      <w:ind w:left="567" w:right="1701"/>
    </w:pPr>
    <w:rPr>
      <w:rFonts w:ascii="Frutiger for Schiphol Bold" w:hAnsi="Frutiger for Schiphol Bold"/>
      <w:color w:val="6552A8"/>
    </w:rPr>
  </w:style>
  <w:style w:type="numbering" w:customStyle="1" w:styleId="Stijl1">
    <w:name w:val="Stijl1"/>
    <w:uiPriority w:val="99"/>
    <w:rsid w:val="00AC3A0A"/>
    <w:pPr>
      <w:numPr>
        <w:numId w:val="11"/>
      </w:numPr>
    </w:pPr>
  </w:style>
  <w:style w:type="character" w:customStyle="1" w:styleId="Kop5Char">
    <w:name w:val="Kop 5 Char"/>
    <w:basedOn w:val="Standaardalinea-lettertype"/>
    <w:link w:val="Kop5"/>
    <w:uiPriority w:val="9"/>
    <w:semiHidden/>
    <w:rsid w:val="00AC3A0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Kop4Char">
    <w:name w:val="Kop 4 Char"/>
    <w:basedOn w:val="Standaardalinea-lettertype"/>
    <w:link w:val="Kop4"/>
    <w:uiPriority w:val="9"/>
    <w:rsid w:val="00AC3A0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oofdstukChar">
    <w:name w:val="Hoofdstuk Char"/>
    <w:basedOn w:val="Kop1Char"/>
    <w:link w:val="Hoofdstuk"/>
    <w:rsid w:val="00AC3A0A"/>
    <w:rPr>
      <w:rFonts w:ascii="Frutiger for Schiphol Black" w:eastAsiaTheme="majorEastAsia" w:hAnsi="Frutiger for Schiphol Black" w:cstheme="majorBidi"/>
      <w:color w:val="141251"/>
      <w:sz w:val="42"/>
      <w:szCs w:val="32"/>
    </w:rPr>
  </w:style>
  <w:style w:type="character" w:customStyle="1" w:styleId="ParagraafmetnummerChar">
    <w:name w:val="Paragraaf met nummer Char"/>
    <w:basedOn w:val="Kop2Char"/>
    <w:link w:val="Paragraafmetnummer"/>
    <w:rsid w:val="00AC3A0A"/>
    <w:rPr>
      <w:rFonts w:ascii="Frutiger for Schiphol Bold" w:eastAsiaTheme="majorEastAsia" w:hAnsi="Frutiger for Schiphol Bold" w:cstheme="majorBidi"/>
      <w:color w:val="6552A8"/>
      <w:sz w:val="26"/>
      <w:szCs w:val="26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AC3A0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AC3A0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AC3A0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AC3A0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Paragraaftitel">
    <w:name w:val="Paragraaftitel"/>
    <w:basedOn w:val="Paragraafmetnummer"/>
    <w:next w:val="Bodytekst"/>
    <w:qFormat/>
    <w:rsid w:val="004172DC"/>
    <w:pPr>
      <w:numPr>
        <w:ilvl w:val="0"/>
        <w:numId w:val="0"/>
      </w:numPr>
    </w:pPr>
  </w:style>
  <w:style w:type="paragraph" w:customStyle="1" w:styleId="subkop">
    <w:name w:val="subkop"/>
    <w:next w:val="Bodytekst"/>
    <w:link w:val="subkopChar"/>
    <w:rsid w:val="005B67F6"/>
    <w:pPr>
      <w:spacing w:after="0" w:line="288" w:lineRule="auto"/>
      <w:ind w:right="1701"/>
    </w:pPr>
    <w:rPr>
      <w:rFonts w:ascii="Frutiger for Schiphol Bold" w:hAnsi="Frutiger for Schiphol Bold"/>
      <w:sz w:val="18"/>
    </w:rPr>
  </w:style>
  <w:style w:type="paragraph" w:customStyle="1" w:styleId="Kerncijfer">
    <w:name w:val="Kerncijfer"/>
    <w:next w:val="Standaard"/>
    <w:qFormat/>
    <w:rsid w:val="00AC3A0A"/>
    <w:pPr>
      <w:spacing w:after="0" w:line="240" w:lineRule="auto"/>
    </w:pPr>
    <w:rPr>
      <w:rFonts w:ascii="Frutiger for Schiphol Bold" w:hAnsi="Frutiger for Schiphol Bold"/>
      <w:color w:val="6552A8"/>
      <w:sz w:val="40"/>
      <w:lang w:val="en-US"/>
    </w:rPr>
  </w:style>
  <w:style w:type="character" w:customStyle="1" w:styleId="subkopChar">
    <w:name w:val="subkop Char"/>
    <w:basedOn w:val="Standaardalinea-lettertype"/>
    <w:link w:val="subkop"/>
    <w:rsid w:val="005B67F6"/>
    <w:rPr>
      <w:rFonts w:ascii="Frutiger for Schiphol Bold" w:hAnsi="Frutiger for Schiphol Bold"/>
      <w:sz w:val="18"/>
    </w:rPr>
  </w:style>
  <w:style w:type="paragraph" w:customStyle="1" w:styleId="datestyle">
    <w:name w:val="date_style"/>
    <w:basedOn w:val="Bodytekst"/>
    <w:rsid w:val="00AC3A0A"/>
    <w:pPr>
      <w:tabs>
        <w:tab w:val="left" w:pos="8145"/>
      </w:tabs>
      <w:ind w:left="2" w:right="-110"/>
    </w:pPr>
    <w:rPr>
      <w:noProof/>
      <w:szCs w:val="18"/>
    </w:rPr>
  </w:style>
  <w:style w:type="paragraph" w:customStyle="1" w:styleId="versionstyle">
    <w:name w:val="version_style"/>
    <w:basedOn w:val="Bodytekst"/>
    <w:rsid w:val="00AC3A0A"/>
    <w:pPr>
      <w:ind w:right="-252"/>
    </w:pPr>
  </w:style>
  <w:style w:type="paragraph" w:customStyle="1" w:styleId="authorstyle">
    <w:name w:val="author_style"/>
    <w:basedOn w:val="Bodytekst"/>
    <w:rsid w:val="00AC3A0A"/>
    <w:pPr>
      <w:ind w:right="-249"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AC3A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AC3A0A"/>
    <w:rPr>
      <w:rFonts w:ascii="Segoe UI" w:hAnsi="Segoe UI" w:cs="Segoe UI"/>
      <w:sz w:val="18"/>
      <w:szCs w:val="18"/>
    </w:rPr>
  </w:style>
  <w:style w:type="paragraph" w:styleId="Bijschrift">
    <w:name w:val="caption"/>
    <w:basedOn w:val="Standaard"/>
    <w:next w:val="Bodytekst"/>
    <w:uiPriority w:val="35"/>
    <w:unhideWhenUsed/>
    <w:rsid w:val="00AC3A0A"/>
    <w:pPr>
      <w:spacing w:after="200" w:line="240" w:lineRule="auto"/>
    </w:pPr>
    <w:rPr>
      <w:rFonts w:ascii="Frutiger for Schiphol Bold" w:hAnsi="Frutiger for Schiphol Bold"/>
      <w:iCs/>
      <w:color w:val="141251"/>
      <w:sz w:val="18"/>
      <w:szCs w:val="18"/>
    </w:rPr>
  </w:style>
  <w:style w:type="paragraph" w:customStyle="1" w:styleId="kadertekst">
    <w:name w:val="kadertekst"/>
    <w:basedOn w:val="Bodytekst"/>
    <w:rsid w:val="00AC3A0A"/>
    <w:rPr>
      <w:color w:val="FFFFFF" w:themeColor="background1"/>
    </w:rPr>
  </w:style>
  <w:style w:type="paragraph" w:customStyle="1" w:styleId="kadertekstvet">
    <w:name w:val="kadertekst vet"/>
    <w:basedOn w:val="kadertekst"/>
    <w:rsid w:val="007123FB"/>
    <w:rPr>
      <w:rFonts w:ascii="Frutiger for Schiphol Bold" w:hAnsi="Frutiger for Schiphol Bold"/>
    </w:rPr>
  </w:style>
  <w:style w:type="paragraph" w:customStyle="1" w:styleId="automatischeTitel">
    <w:name w:val="automatischeTitel"/>
    <w:basedOn w:val="Bodytekst"/>
    <w:rsid w:val="00AC3A0A"/>
    <w:pPr>
      <w:spacing w:line="240" w:lineRule="auto"/>
    </w:pPr>
  </w:style>
  <w:style w:type="paragraph" w:customStyle="1" w:styleId="Hoofdstukgenummerd">
    <w:name w:val="Hoofdstuk genummerd"/>
    <w:basedOn w:val="Kop1"/>
    <w:next w:val="Bodytekst"/>
    <w:link w:val="HoofdstukgenummerdChar"/>
    <w:qFormat/>
    <w:rsid w:val="00AC3A0A"/>
    <w:pPr>
      <w:numPr>
        <w:numId w:val="35"/>
      </w:numPr>
      <w:spacing w:before="0" w:after="620" w:line="240" w:lineRule="auto"/>
      <w:ind w:right="1701"/>
    </w:pPr>
    <w:rPr>
      <w:rFonts w:ascii="Frutiger for Schiphol Black" w:hAnsi="Frutiger for Schiphol Black"/>
      <w:color w:val="141251"/>
      <w:sz w:val="42"/>
    </w:rPr>
  </w:style>
  <w:style w:type="character" w:customStyle="1" w:styleId="HoofdstukgenummerdChar">
    <w:name w:val="Hoofdstuk genummerd Char"/>
    <w:basedOn w:val="Kop1Char"/>
    <w:link w:val="Hoofdstukgenummerd"/>
    <w:rsid w:val="00AC3A0A"/>
    <w:rPr>
      <w:rFonts w:ascii="Frutiger for Schiphol Black" w:eastAsiaTheme="majorEastAsia" w:hAnsi="Frutiger for Schiphol Black" w:cstheme="majorBidi"/>
      <w:color w:val="141251"/>
      <w:sz w:val="42"/>
      <w:szCs w:val="32"/>
    </w:rPr>
  </w:style>
  <w:style w:type="paragraph" w:customStyle="1" w:styleId="Hoofdstukongenummerd">
    <w:name w:val="Hoofdstuk ongenummerd"/>
    <w:basedOn w:val="Hoofdstuk"/>
    <w:next w:val="Bodytekst"/>
    <w:qFormat/>
    <w:rsid w:val="00AC3A0A"/>
    <w:rPr>
      <w:lang w:eastAsia="nl-NL"/>
    </w:rPr>
  </w:style>
  <w:style w:type="paragraph" w:customStyle="1" w:styleId="Kadertekstvet0">
    <w:name w:val="Kadertekst vet"/>
    <w:basedOn w:val="kadertekst"/>
    <w:qFormat/>
    <w:rsid w:val="00AC3A0A"/>
    <w:rPr>
      <w:rFonts w:ascii="Frutiger for Schiphol Bold" w:hAnsi="Frutiger for Schiphol Bold"/>
    </w:rPr>
  </w:style>
  <w:style w:type="paragraph" w:customStyle="1" w:styleId="Kopcorrespondentie">
    <w:name w:val="Kop correspondentie"/>
    <w:next w:val="Bodytekst"/>
    <w:qFormat/>
    <w:rsid w:val="00AC3A0A"/>
    <w:pPr>
      <w:spacing w:after="0" w:line="240" w:lineRule="auto"/>
    </w:pPr>
    <w:rPr>
      <w:rFonts w:ascii="Frutiger for Schiphol Black" w:eastAsiaTheme="majorEastAsia" w:hAnsi="Frutiger for Schiphol Black" w:cstheme="majorBidi"/>
      <w:color w:val="141251"/>
      <w:szCs w:val="32"/>
    </w:rPr>
  </w:style>
  <w:style w:type="paragraph" w:styleId="Lijstalinea">
    <w:name w:val="List Paragraph"/>
    <w:basedOn w:val="Standaard"/>
    <w:uiPriority w:val="34"/>
    <w:rsid w:val="00AC3A0A"/>
    <w:pPr>
      <w:ind w:left="720"/>
      <w:contextualSpacing/>
    </w:p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AC3A0A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AC3A0A"/>
    <w:rPr>
      <w:rFonts w:ascii="Frutiger for Schiphol Book" w:hAnsi="Frutiger for Schiphol Book"/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AC3A0A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AC3A0A"/>
    <w:rPr>
      <w:rFonts w:ascii="Frutiger for Schiphol Book" w:hAnsi="Frutiger for Schiphol Book"/>
      <w:b/>
      <w:bCs/>
      <w:sz w:val="20"/>
      <w:szCs w:val="20"/>
    </w:rPr>
  </w:style>
  <w:style w:type="character" w:customStyle="1" w:styleId="Projectnaam">
    <w:name w:val="Projectnaam"/>
    <w:basedOn w:val="Standaardalinea-lettertype"/>
    <w:uiPriority w:val="1"/>
    <w:rsid w:val="00AC3A0A"/>
  </w:style>
  <w:style w:type="paragraph" w:customStyle="1" w:styleId="SchipholStyleTaglineZwart">
    <w:name w:val="SchipholStyleTaglineZwart"/>
    <w:basedOn w:val="Geenafstand"/>
    <w:next w:val="Geenafstand"/>
    <w:link w:val="SchipholStyleTaglineZwartChar"/>
    <w:uiPriority w:val="8"/>
    <w:rsid w:val="00AC3A0A"/>
    <w:pPr>
      <w:spacing w:after="40"/>
      <w:ind w:right="1644"/>
    </w:pPr>
    <w:rPr>
      <w:color w:val="000000" w:themeColor="text1"/>
      <w:sz w:val="24"/>
    </w:rPr>
  </w:style>
  <w:style w:type="character" w:customStyle="1" w:styleId="SchipholStyleTaglineZwartChar">
    <w:name w:val="SchipholStyleTaglineZwart Char"/>
    <w:basedOn w:val="Standaardalinea-lettertype"/>
    <w:link w:val="SchipholStyleTaglineZwart"/>
    <w:uiPriority w:val="8"/>
    <w:rsid w:val="00AC3A0A"/>
    <w:rPr>
      <w:rFonts w:ascii="Frutiger for Schiphol Book" w:hAnsi="Frutiger for Schiphol Book"/>
      <w:color w:val="000000" w:themeColor="text1"/>
      <w:sz w:val="24"/>
    </w:rPr>
  </w:style>
  <w:style w:type="paragraph" w:customStyle="1" w:styleId="Subkopgenummerd">
    <w:name w:val="Subkop genummerd"/>
    <w:next w:val="Bodytekst"/>
    <w:link w:val="SubkopgenummerdChar"/>
    <w:qFormat/>
    <w:rsid w:val="00AC3A0A"/>
    <w:pPr>
      <w:numPr>
        <w:ilvl w:val="2"/>
        <w:numId w:val="35"/>
      </w:numPr>
      <w:spacing w:after="0" w:line="288" w:lineRule="auto"/>
      <w:ind w:right="1701"/>
    </w:pPr>
    <w:rPr>
      <w:rFonts w:ascii="Frutiger for Schiphol Bold" w:hAnsi="Frutiger for Schiphol Bold"/>
      <w:sz w:val="18"/>
    </w:rPr>
  </w:style>
  <w:style w:type="character" w:customStyle="1" w:styleId="SubkopgenummerdChar">
    <w:name w:val="Subkop genummerd Char"/>
    <w:basedOn w:val="Standaardalinea-lettertype"/>
    <w:link w:val="Subkopgenummerd"/>
    <w:rsid w:val="00AC3A0A"/>
    <w:rPr>
      <w:rFonts w:ascii="Frutiger for Schiphol Bold" w:hAnsi="Frutiger for Schiphol Bold"/>
      <w:sz w:val="18"/>
    </w:rPr>
  </w:style>
  <w:style w:type="paragraph" w:customStyle="1" w:styleId="Subkopongenummerd">
    <w:name w:val="Subkop ongenummerd"/>
    <w:next w:val="Bodytekst"/>
    <w:link w:val="SubkopongenummerdChar"/>
    <w:qFormat/>
    <w:rsid w:val="00AC3A0A"/>
    <w:pPr>
      <w:spacing w:after="0" w:line="288" w:lineRule="auto"/>
      <w:ind w:left="567" w:right="1701" w:hanging="567"/>
    </w:pPr>
    <w:rPr>
      <w:rFonts w:ascii="Frutiger for Schiphol Bold" w:hAnsi="Frutiger for Schiphol Bold"/>
      <w:sz w:val="18"/>
    </w:rPr>
  </w:style>
  <w:style w:type="character" w:customStyle="1" w:styleId="SubkopongenummerdChar">
    <w:name w:val="Subkop ongenummerd Char"/>
    <w:basedOn w:val="Standaardalinea-lettertype"/>
    <w:link w:val="Subkopongenummerd"/>
    <w:rsid w:val="00AC3A0A"/>
    <w:rPr>
      <w:rFonts w:ascii="Frutiger for Schiphol Bold" w:hAnsi="Frutiger for Schiphol Bold"/>
      <w:sz w:val="18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AC3A0A"/>
    <w:rPr>
      <w:sz w:val="16"/>
      <w:szCs w:val="16"/>
    </w:rPr>
  </w:style>
  <w:style w:type="paragraph" w:customStyle="1" w:styleId="Keyfiguretitel">
    <w:name w:val="Key figure titel"/>
    <w:next w:val="Standaard"/>
    <w:rsid w:val="003778D3"/>
    <w:pPr>
      <w:spacing w:after="170" w:line="240" w:lineRule="auto"/>
      <w:ind w:right="1701"/>
    </w:pPr>
    <w:rPr>
      <w:rFonts w:ascii="Frutiger for Schiphol Bold" w:hAnsi="Frutiger for Schiphol Bold"/>
      <w:color w:val="6552A8"/>
      <w:sz w:val="26"/>
    </w:rPr>
  </w:style>
  <w:style w:type="paragraph" w:customStyle="1" w:styleId="tekst-stijl">
    <w:name w:val="tekst-stijl"/>
    <w:basedOn w:val="Standaard"/>
    <w:rsid w:val="003A631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nl-NL"/>
    </w:rPr>
  </w:style>
  <w:style w:type="paragraph" w:customStyle="1" w:styleId="tekst-wit-v2">
    <w:name w:val="tekst-wit-v2"/>
    <w:basedOn w:val="Standaard"/>
    <w:rsid w:val="003A631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nl-NL"/>
    </w:rPr>
  </w:style>
  <w:style w:type="paragraph" w:styleId="Normaalweb">
    <w:name w:val="Normal (Web)"/>
    <w:basedOn w:val="Standaard"/>
    <w:uiPriority w:val="99"/>
    <w:unhideWhenUsed/>
    <w:rsid w:val="002E596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nl-NL"/>
    </w:rPr>
  </w:style>
  <w:style w:type="character" w:customStyle="1" w:styleId="character-style-1">
    <w:name w:val="character-style-1"/>
    <w:basedOn w:val="Standaardalinea-lettertype"/>
    <w:rsid w:val="002E5964"/>
  </w:style>
  <w:style w:type="paragraph" w:customStyle="1" w:styleId="Stijl2">
    <w:name w:val="Stijl2"/>
    <w:basedOn w:val="Standaard"/>
    <w:link w:val="Stijl2Char"/>
    <w:qFormat/>
    <w:rsid w:val="004E6449"/>
    <w:pPr>
      <w:spacing w:after="0" w:line="342" w:lineRule="exact"/>
    </w:pPr>
    <w:rPr>
      <w:rFonts w:ascii="Arial Black" w:eastAsia="Calibri" w:hAnsi="Arial Black" w:cs="Arial"/>
      <w:color w:val="1B60DB"/>
      <w:kern w:val="24"/>
      <w:sz w:val="24"/>
      <w:szCs w:val="24"/>
      <w:lang w:eastAsia="nl-NL"/>
    </w:rPr>
  </w:style>
  <w:style w:type="paragraph" w:customStyle="1" w:styleId="Stijl3">
    <w:name w:val="Stijl3"/>
    <w:basedOn w:val="Standaard"/>
    <w:link w:val="Stijl3Char"/>
    <w:qFormat/>
    <w:rsid w:val="004E6449"/>
    <w:pPr>
      <w:spacing w:after="0" w:line="284" w:lineRule="exact"/>
    </w:pPr>
    <w:rPr>
      <w:rFonts w:ascii="Arial" w:eastAsia="Calibri" w:hAnsi="Arial" w:cs="Arial"/>
      <w:color w:val="000000" w:themeColor="dark1"/>
      <w:kern w:val="24"/>
      <w:lang w:eastAsia="nl-NL"/>
    </w:rPr>
  </w:style>
  <w:style w:type="character" w:customStyle="1" w:styleId="Stijl2Char">
    <w:name w:val="Stijl2 Char"/>
    <w:basedOn w:val="Standaardalinea-lettertype"/>
    <w:link w:val="Stijl2"/>
    <w:rsid w:val="004E6449"/>
    <w:rPr>
      <w:rFonts w:ascii="Arial Black" w:eastAsia="Calibri" w:hAnsi="Arial Black" w:cs="Arial"/>
      <w:color w:val="000000"/>
      <w:kern w:val="24"/>
      <w:sz w:val="24"/>
      <w:szCs w:val="24"/>
      <w:lang w:eastAsia="nl-NL"/>
    </w:rPr>
  </w:style>
  <w:style w:type="paragraph" w:customStyle="1" w:styleId="Stijl4">
    <w:name w:val="Stijl4"/>
    <w:basedOn w:val="Standaard"/>
    <w:link w:val="Stijl4Char"/>
    <w:qFormat/>
    <w:rsid w:val="004E6449"/>
    <w:pPr>
      <w:spacing w:after="0" w:line="284" w:lineRule="exact"/>
      <w:jc w:val="right"/>
    </w:pPr>
    <w:rPr>
      <w:rFonts w:ascii="Arial" w:eastAsia="Calibri" w:hAnsi="Arial" w:cs="Arial"/>
      <w:color w:val="000000" w:themeColor="dark1"/>
      <w:kern w:val="24"/>
      <w:sz w:val="18"/>
      <w:szCs w:val="18"/>
      <w:lang w:eastAsia="nl-NL"/>
    </w:rPr>
  </w:style>
  <w:style w:type="character" w:customStyle="1" w:styleId="Stijl3Char">
    <w:name w:val="Stijl3 Char"/>
    <w:basedOn w:val="Standaardalinea-lettertype"/>
    <w:link w:val="Stijl3"/>
    <w:rsid w:val="004E6449"/>
    <w:rPr>
      <w:rFonts w:ascii="Arial" w:eastAsia="Calibri" w:hAnsi="Arial" w:cs="Arial"/>
      <w:color w:val="000000"/>
      <w:kern w:val="24"/>
      <w:lang w:eastAsia="nl-NL"/>
    </w:rPr>
  </w:style>
  <w:style w:type="character" w:customStyle="1" w:styleId="Stijl4Char">
    <w:name w:val="Stijl4 Char"/>
    <w:basedOn w:val="Standaardalinea-lettertype"/>
    <w:link w:val="Stijl4"/>
    <w:rsid w:val="004E6449"/>
    <w:rPr>
      <w:rFonts w:ascii="Arial" w:eastAsia="Calibri" w:hAnsi="Arial" w:cs="Arial"/>
      <w:color w:val="000000"/>
      <w:kern w:val="24"/>
      <w:sz w:val="18"/>
      <w:szCs w:val="18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91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8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8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0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6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0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3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5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1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6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5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7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9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6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6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R:\TSA\Sjablonen\Templates2018\Launcher2018\Sjablonen\Word\PR%20NL%20Rapport%20Manilla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670625-3FF5-4669-AD7C-6F7A91E2A1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 NL Rapport Manilla.dotm</Template>
  <TotalTime>911</TotalTime>
  <Pages>12</Pages>
  <Words>347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Dalmeijer, Wouter</dc:creator>
  <cp:keywords/>
  <dc:description/>
  <cp:lastModifiedBy>Dalmeijer, Wouter</cp:lastModifiedBy>
  <cp:revision>67</cp:revision>
  <cp:lastPrinted>2018-01-02T07:49:00Z</cp:lastPrinted>
  <dcterms:created xsi:type="dcterms:W3CDTF">2018-08-08T16:31:00Z</dcterms:created>
  <dcterms:modified xsi:type="dcterms:W3CDTF">2018-08-15T13:49:00Z</dcterms:modified>
</cp:coreProperties>
</file>